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64F83" w14:textId="77777777" w:rsidR="00D83A4A" w:rsidRDefault="00D83A4A">
      <w:pPr>
        <w:rPr>
          <w:rFonts w:hint="eastAsia"/>
          <w:b/>
          <w:bCs/>
        </w:rPr>
      </w:pPr>
    </w:p>
    <w:p w14:paraId="68B55264" w14:textId="77777777" w:rsidR="00D83A4A" w:rsidRDefault="00263B31">
      <w:pPr>
        <w:pStyle w:val="Standard"/>
        <w:widowControl w:val="0"/>
        <w:spacing w:line="276" w:lineRule="auto"/>
        <w:jc w:val="both"/>
        <w:rPr>
          <w:rFonts w:hint="eastAsia"/>
          <w:b/>
          <w:bCs/>
        </w:rPr>
      </w:pPr>
      <w:r>
        <w:rPr>
          <w:b/>
          <w:bCs/>
        </w:rPr>
        <w:t>ACTIVIDADES DE APRENDIZAJE</w:t>
      </w:r>
    </w:p>
    <w:p w14:paraId="0F26C5A2" w14:textId="77777777" w:rsidR="00D83A4A" w:rsidRDefault="00D83A4A">
      <w:pPr>
        <w:pStyle w:val="Standard"/>
        <w:widowControl w:val="0"/>
        <w:spacing w:line="276" w:lineRule="auto"/>
        <w:jc w:val="both"/>
        <w:rPr>
          <w:rFonts w:hint="eastAsia"/>
          <w:b/>
          <w:bCs/>
        </w:rPr>
      </w:pPr>
    </w:p>
    <w:p w14:paraId="5D78A2A1" w14:textId="77777777" w:rsidR="00D83A4A" w:rsidRDefault="00263B31">
      <w:pPr>
        <w:pStyle w:val="Standard"/>
        <w:widowControl w:val="0"/>
        <w:spacing w:line="276" w:lineRule="auto"/>
        <w:jc w:val="both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BAJO LA CONDUCCIÓN DE UN DOCENTE:</w:t>
      </w:r>
    </w:p>
    <w:p w14:paraId="7803DEF7" w14:textId="77777777" w:rsidR="00D83A4A" w:rsidRDefault="00D83A4A">
      <w:pPr>
        <w:pStyle w:val="Prrafodelista"/>
        <w:widowControl w:val="0"/>
        <w:jc w:val="both"/>
        <w:rPr>
          <w:rFonts w:hint="eastAsia"/>
          <w:bCs/>
          <w:sz w:val="18"/>
          <w:szCs w:val="18"/>
        </w:rPr>
      </w:pPr>
    </w:p>
    <w:p w14:paraId="478D99D3" w14:textId="77777777" w:rsidR="00D83A4A" w:rsidRDefault="00263B31">
      <w:pPr>
        <w:pStyle w:val="Prrafodelista"/>
        <w:widowControl w:val="0"/>
        <w:jc w:val="both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PLANTEAMIENTO DE CONCEPTOS Y EJERCICIOS PRÁCTICOS  </w:t>
      </w:r>
    </w:p>
    <w:p w14:paraId="1E53034E" w14:textId="77777777" w:rsidR="00D83A4A" w:rsidRDefault="00263B31">
      <w:pPr>
        <w:pStyle w:val="Prrafodelista"/>
        <w:widowControl w:val="0"/>
        <w:jc w:val="both"/>
        <w:rPr>
          <w:rFonts w:hint="eastAsia"/>
          <w:sz w:val="18"/>
          <w:szCs w:val="18"/>
        </w:rPr>
      </w:pPr>
      <w:r>
        <w:rPr>
          <w:sz w:val="18"/>
          <w:szCs w:val="18"/>
        </w:rPr>
        <w:t>SOLUCIÓN DE PROBLEMAS</w:t>
      </w:r>
    </w:p>
    <w:p w14:paraId="71B27E08" w14:textId="77777777" w:rsidR="00D83A4A" w:rsidRDefault="00D83A4A">
      <w:pPr>
        <w:pStyle w:val="Standard"/>
        <w:widowControl w:val="0"/>
        <w:jc w:val="both"/>
        <w:rPr>
          <w:rFonts w:hint="eastAsia"/>
          <w:sz w:val="18"/>
          <w:szCs w:val="18"/>
        </w:rPr>
      </w:pPr>
    </w:p>
    <w:p w14:paraId="6799E9AC" w14:textId="77777777" w:rsidR="00D83A4A" w:rsidRDefault="00D83A4A">
      <w:pPr>
        <w:pStyle w:val="Standard"/>
        <w:widowControl w:val="0"/>
        <w:ind w:left="720"/>
        <w:jc w:val="both"/>
        <w:rPr>
          <w:rFonts w:hint="eastAsia"/>
          <w:sz w:val="18"/>
          <w:szCs w:val="18"/>
        </w:rPr>
      </w:pPr>
    </w:p>
    <w:p w14:paraId="16A65390" w14:textId="77777777" w:rsidR="00D83A4A" w:rsidRDefault="00263B31">
      <w:pPr>
        <w:pStyle w:val="Standard"/>
        <w:widowControl w:val="0"/>
        <w:jc w:val="both"/>
        <w:rPr>
          <w:rFonts w:hint="eastAsia"/>
          <w:b/>
          <w:sz w:val="18"/>
          <w:szCs w:val="18"/>
        </w:rPr>
      </w:pPr>
      <w:r>
        <w:rPr>
          <w:b/>
          <w:sz w:val="18"/>
          <w:szCs w:val="18"/>
        </w:rPr>
        <w:t>INDEPENDIENTES:</w:t>
      </w:r>
    </w:p>
    <w:p w14:paraId="05E07A42" w14:textId="77777777" w:rsidR="00D83A4A" w:rsidRDefault="00263B31">
      <w:pPr>
        <w:pStyle w:val="Standard"/>
        <w:widowControl w:val="0"/>
        <w:jc w:val="both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ELABORACIÓN DE CUESTIONARIOS </w:t>
      </w:r>
      <w:proofErr w:type="gramStart"/>
      <w:r>
        <w:rPr>
          <w:sz w:val="18"/>
          <w:szCs w:val="18"/>
        </w:rPr>
        <w:t>EN  PLATAFORMA</w:t>
      </w:r>
      <w:proofErr w:type="gramEnd"/>
    </w:p>
    <w:p w14:paraId="0FBED945" w14:textId="77777777" w:rsidR="00D83A4A" w:rsidRDefault="00263B31">
      <w:pPr>
        <w:pStyle w:val="Standard"/>
        <w:widowControl w:val="0"/>
        <w:jc w:val="both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ELABORACIÓN DE SERIE DE </w:t>
      </w:r>
      <w:r>
        <w:rPr>
          <w:sz w:val="18"/>
          <w:szCs w:val="18"/>
        </w:rPr>
        <w:t>EJERCICIOS</w:t>
      </w:r>
    </w:p>
    <w:p w14:paraId="27A1F4C0" w14:textId="77777777" w:rsidR="00D83A4A" w:rsidRDefault="00D83A4A">
      <w:pPr>
        <w:pStyle w:val="Standard"/>
        <w:widowControl w:val="0"/>
        <w:jc w:val="both"/>
        <w:rPr>
          <w:rFonts w:hint="eastAsia"/>
          <w:sz w:val="18"/>
          <w:szCs w:val="18"/>
        </w:rPr>
      </w:pPr>
    </w:p>
    <w:p w14:paraId="0B372492" w14:textId="77777777" w:rsidR="00D83A4A" w:rsidRDefault="00D83A4A">
      <w:pPr>
        <w:pStyle w:val="Standard"/>
        <w:widowControl w:val="0"/>
        <w:jc w:val="both"/>
        <w:rPr>
          <w:rFonts w:hint="eastAsia"/>
          <w:b/>
          <w:bCs/>
        </w:rPr>
      </w:pPr>
    </w:p>
    <w:p w14:paraId="5D82BF11" w14:textId="77777777" w:rsidR="00D83A4A" w:rsidRDefault="00263B31">
      <w:pPr>
        <w:pStyle w:val="Standard"/>
        <w:widowControl w:val="0"/>
        <w:jc w:val="both"/>
        <w:rPr>
          <w:rFonts w:hint="eastAsia"/>
          <w:b/>
          <w:bCs/>
        </w:rPr>
      </w:pPr>
      <w:r>
        <w:rPr>
          <w:b/>
          <w:bCs/>
        </w:rPr>
        <w:t>Bibliografía</w:t>
      </w:r>
    </w:p>
    <w:p w14:paraId="7BE8DAB2" w14:textId="77777777" w:rsidR="00D83A4A" w:rsidRDefault="00D83A4A">
      <w:pPr>
        <w:pStyle w:val="Standard"/>
        <w:widowControl w:val="0"/>
        <w:jc w:val="both"/>
        <w:rPr>
          <w:rFonts w:hint="eastAsia"/>
        </w:rPr>
      </w:pPr>
    </w:p>
    <w:p w14:paraId="2F1AD19B" w14:textId="77777777" w:rsidR="00D83A4A" w:rsidRDefault="00263B31">
      <w:pPr>
        <w:pStyle w:val="Standard"/>
        <w:widowControl w:val="0"/>
        <w:jc w:val="both"/>
        <w:rPr>
          <w:rFonts w:hint="eastAsia"/>
        </w:rPr>
      </w:pPr>
      <w:r>
        <w:t>1. Baldor, A. Aritmética, México, Grupo editorial Patria</w:t>
      </w:r>
    </w:p>
    <w:p w14:paraId="32E7F35D" w14:textId="77777777" w:rsidR="00D83A4A" w:rsidRDefault="00263B31">
      <w:pPr>
        <w:pStyle w:val="Standard"/>
        <w:widowControl w:val="0"/>
        <w:jc w:val="both"/>
        <w:rPr>
          <w:rFonts w:hint="eastAsia"/>
        </w:rPr>
      </w:pPr>
      <w:r>
        <w:t>2. Baldor, A. Álgebra, México, Grupo editorial Patria</w:t>
      </w:r>
    </w:p>
    <w:p w14:paraId="076FF847" w14:textId="77777777" w:rsidR="00D83A4A" w:rsidRDefault="00263B31">
      <w:pPr>
        <w:pStyle w:val="Standard"/>
        <w:widowControl w:val="0"/>
        <w:jc w:val="both"/>
        <w:rPr>
          <w:rFonts w:hint="eastAsia"/>
        </w:rPr>
      </w:pPr>
      <w:r>
        <w:t>3. Lehman C. Álgebra, México, Editorial Limusa</w:t>
      </w:r>
    </w:p>
    <w:p w14:paraId="6D9465D3" w14:textId="77777777" w:rsidR="00D83A4A" w:rsidRDefault="00263B31">
      <w:pPr>
        <w:pStyle w:val="Standard"/>
        <w:widowControl w:val="0"/>
        <w:jc w:val="both"/>
        <w:rPr>
          <w:rFonts w:hint="eastAsia"/>
        </w:rPr>
      </w:pPr>
      <w:r>
        <w:t>4. Fuller, G. Algebra elemental, México, Editorial CECSA</w:t>
      </w:r>
    </w:p>
    <w:p w14:paraId="71134C08" w14:textId="77777777" w:rsidR="00D83A4A" w:rsidRDefault="00263B31">
      <w:pPr>
        <w:pStyle w:val="Standard"/>
        <w:widowControl w:val="0"/>
        <w:jc w:val="both"/>
        <w:rPr>
          <w:rFonts w:hint="eastAsia"/>
        </w:rPr>
      </w:pPr>
      <w:r>
        <w:t xml:space="preserve">5. </w:t>
      </w:r>
      <w:proofErr w:type="spellStart"/>
      <w:r>
        <w:t>Auffman</w:t>
      </w:r>
      <w:proofErr w:type="spellEnd"/>
      <w:r>
        <w:t xml:space="preserve">, R. Álgebra elemental, México, Editorial Cengage </w:t>
      </w:r>
      <w:proofErr w:type="spellStart"/>
      <w:r>
        <w:t>Learning</w:t>
      </w:r>
      <w:proofErr w:type="spellEnd"/>
    </w:p>
    <w:p w14:paraId="0C58BCD4" w14:textId="77777777" w:rsidR="00D83A4A" w:rsidRDefault="00263B31">
      <w:pPr>
        <w:pStyle w:val="Standard"/>
        <w:widowControl w:val="0"/>
        <w:jc w:val="both"/>
        <w:rPr>
          <w:rFonts w:hint="eastAsia"/>
        </w:rPr>
      </w:pPr>
      <w:r>
        <w:t>6. Díaz Mata, A. Matemáticas financieras, México, Editorial Mc Graw Hill</w:t>
      </w:r>
    </w:p>
    <w:p w14:paraId="4350D679" w14:textId="77777777" w:rsidR="00D83A4A" w:rsidRDefault="00263B31">
      <w:pPr>
        <w:pStyle w:val="Standard"/>
        <w:widowControl w:val="0"/>
        <w:jc w:val="both"/>
        <w:rPr>
          <w:rFonts w:hint="eastAsia"/>
        </w:rPr>
      </w:pPr>
      <w:r>
        <w:t xml:space="preserve">7. Ayres, F. Matemáticas financieras, Serie </w:t>
      </w:r>
      <w:proofErr w:type="spellStart"/>
      <w:r>
        <w:t>Schawm</w:t>
      </w:r>
      <w:proofErr w:type="spellEnd"/>
      <w:r>
        <w:t>, México, Editorial Mc Graw Hill</w:t>
      </w:r>
    </w:p>
    <w:p w14:paraId="0F40C869" w14:textId="77777777" w:rsidR="00D83A4A" w:rsidRDefault="00D83A4A">
      <w:pPr>
        <w:pStyle w:val="Standard"/>
        <w:widowControl w:val="0"/>
        <w:jc w:val="both"/>
        <w:rPr>
          <w:rFonts w:hint="eastAsia"/>
        </w:rPr>
      </w:pPr>
    </w:p>
    <w:p w14:paraId="43551F90" w14:textId="77777777" w:rsidR="00D83A4A" w:rsidRDefault="00D83A4A">
      <w:pPr>
        <w:pStyle w:val="Standard"/>
        <w:widowControl w:val="0"/>
        <w:jc w:val="both"/>
        <w:rPr>
          <w:rFonts w:hint="eastAsia"/>
        </w:rPr>
      </w:pPr>
    </w:p>
    <w:p w14:paraId="33A8B2BA" w14:textId="77777777" w:rsidR="00D83A4A" w:rsidRDefault="00263B31">
      <w:pPr>
        <w:pStyle w:val="Standard"/>
        <w:widowControl w:val="0"/>
        <w:jc w:val="both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UNIDAD I</w:t>
      </w:r>
    </w:p>
    <w:p w14:paraId="69DD541F" w14:textId="77777777" w:rsidR="00D83A4A" w:rsidRDefault="00D83A4A">
      <w:pPr>
        <w:pStyle w:val="Standard"/>
        <w:widowControl w:val="0"/>
        <w:jc w:val="both"/>
        <w:rPr>
          <w:rFonts w:hint="eastAsia"/>
          <w:b/>
          <w:bCs/>
          <w:sz w:val="32"/>
          <w:szCs w:val="32"/>
        </w:rPr>
      </w:pPr>
    </w:p>
    <w:p w14:paraId="6AF11F32" w14:textId="77777777" w:rsidR="00D83A4A" w:rsidRDefault="00263B31">
      <w:pPr>
        <w:pStyle w:val="Standard"/>
        <w:widowControl w:val="0"/>
        <w:jc w:val="both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EJERCICIOS </w:t>
      </w:r>
      <w:r>
        <w:rPr>
          <w:sz w:val="32"/>
          <w:szCs w:val="32"/>
        </w:rPr>
        <w:t>PROPUESTOS</w:t>
      </w:r>
    </w:p>
    <w:p w14:paraId="3F46BD9F" w14:textId="77777777" w:rsidR="00D83A4A" w:rsidRDefault="00D83A4A">
      <w:pPr>
        <w:pStyle w:val="Standard"/>
        <w:widowControl w:val="0"/>
        <w:jc w:val="both"/>
        <w:rPr>
          <w:rFonts w:hint="eastAsia"/>
          <w:sz w:val="22"/>
          <w:szCs w:val="22"/>
        </w:rPr>
      </w:pPr>
    </w:p>
    <w:p w14:paraId="17E54B5D" w14:textId="77777777" w:rsidR="00D83A4A" w:rsidRDefault="00263B31">
      <w:pPr>
        <w:pStyle w:val="Standard"/>
        <w:widowControl w:val="0"/>
        <w:jc w:val="both"/>
        <w:rPr>
          <w:rFonts w:hint="eastAsia"/>
        </w:rPr>
      </w:pPr>
      <w:r>
        <w:rPr>
          <w:rFonts w:ascii="Arial" w:hAnsi="Arial"/>
          <w:b/>
          <w:sz w:val="22"/>
          <w:szCs w:val="22"/>
        </w:rPr>
        <w:t>1. Halla el máximo común divisor de los siguientes pares de números</w:t>
      </w:r>
    </w:p>
    <w:p w14:paraId="5288F704" w14:textId="77777777" w:rsidR="00D83A4A" w:rsidRDefault="00D83A4A">
      <w:pPr>
        <w:pStyle w:val="Standard"/>
        <w:widowControl w:val="0"/>
        <w:jc w:val="both"/>
        <w:rPr>
          <w:rFonts w:ascii="Arial" w:hAnsi="Arial"/>
          <w:b/>
          <w:sz w:val="22"/>
          <w:szCs w:val="22"/>
        </w:rPr>
      </w:pPr>
    </w:p>
    <w:p w14:paraId="6B793230" w14:textId="77777777" w:rsidR="00D83A4A" w:rsidRDefault="00263B31">
      <w:pPr>
        <w:pStyle w:val="Standard"/>
        <w:widowControl w:val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a) 40 y 60</w:t>
      </w:r>
    </w:p>
    <w:p w14:paraId="23873E32" w14:textId="77777777" w:rsidR="00D83A4A" w:rsidRDefault="00263B31">
      <w:pPr>
        <w:pStyle w:val="Standard"/>
        <w:widowControl w:val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b) 35 y 48</w:t>
      </w:r>
    </w:p>
    <w:p w14:paraId="1669C73A" w14:textId="77777777" w:rsidR="00D83A4A" w:rsidRDefault="00263B31">
      <w:pPr>
        <w:pStyle w:val="Standard"/>
        <w:widowControl w:val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c) 225 y 300</w:t>
      </w:r>
    </w:p>
    <w:p w14:paraId="730CC559" w14:textId="77777777" w:rsidR="00D83A4A" w:rsidRDefault="00D83A4A">
      <w:pPr>
        <w:pStyle w:val="Standard"/>
        <w:widowControl w:val="0"/>
        <w:jc w:val="both"/>
        <w:rPr>
          <w:rFonts w:ascii="Arial" w:hAnsi="Arial"/>
          <w:b/>
          <w:sz w:val="22"/>
          <w:szCs w:val="22"/>
        </w:rPr>
      </w:pPr>
    </w:p>
    <w:p w14:paraId="4BFBD9E6" w14:textId="77777777" w:rsidR="00D83A4A" w:rsidRDefault="00263B31">
      <w:pPr>
        <w:pStyle w:val="Standard"/>
        <w:widowControl w:val="0"/>
        <w:jc w:val="both"/>
        <w:rPr>
          <w:rFonts w:hint="eastAsia"/>
        </w:rPr>
      </w:pPr>
      <w:r>
        <w:rPr>
          <w:rFonts w:ascii="Arial" w:hAnsi="Arial"/>
          <w:b/>
          <w:sz w:val="22"/>
          <w:szCs w:val="22"/>
        </w:rPr>
        <w:t>2. Halla el mínimo común múltiplo de los siguientes pares de números</w:t>
      </w:r>
    </w:p>
    <w:p w14:paraId="17E31C0E" w14:textId="77777777" w:rsidR="00D83A4A" w:rsidRDefault="00D83A4A">
      <w:pPr>
        <w:pStyle w:val="Standard"/>
        <w:widowControl w:val="0"/>
        <w:jc w:val="both"/>
        <w:rPr>
          <w:rFonts w:ascii="Arial" w:hAnsi="Arial"/>
          <w:b/>
          <w:sz w:val="22"/>
          <w:szCs w:val="22"/>
        </w:rPr>
      </w:pPr>
    </w:p>
    <w:p w14:paraId="7EB81435" w14:textId="77777777" w:rsidR="00D83A4A" w:rsidRDefault="00263B31">
      <w:pPr>
        <w:pStyle w:val="Standard"/>
        <w:widowControl w:val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a) 52 y 76</w:t>
      </w:r>
    </w:p>
    <w:p w14:paraId="76EC2E43" w14:textId="77777777" w:rsidR="00D83A4A" w:rsidRDefault="00263B31">
      <w:pPr>
        <w:pStyle w:val="Standard"/>
        <w:widowControl w:val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b) 84 y 95</w:t>
      </w:r>
    </w:p>
    <w:p w14:paraId="5DB7A7AA" w14:textId="77777777" w:rsidR="00D83A4A" w:rsidRDefault="00263B31">
      <w:pPr>
        <w:pStyle w:val="Standard"/>
        <w:widowControl w:val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c) 140, 325 y 490</w:t>
      </w:r>
    </w:p>
    <w:p w14:paraId="69A8112D" w14:textId="77777777" w:rsidR="00D83A4A" w:rsidRDefault="00D83A4A">
      <w:pPr>
        <w:pStyle w:val="Standard"/>
        <w:widowControl w:val="0"/>
        <w:jc w:val="both"/>
        <w:rPr>
          <w:rFonts w:ascii="Arial" w:hAnsi="Arial"/>
          <w:sz w:val="22"/>
          <w:szCs w:val="22"/>
        </w:rPr>
      </w:pPr>
    </w:p>
    <w:p w14:paraId="6FA7E52E" w14:textId="77777777" w:rsidR="00D83A4A" w:rsidRDefault="00263B31">
      <w:pPr>
        <w:pStyle w:val="Standard"/>
        <w:widowControl w:val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3. Un padre reparte entre su</w:t>
      </w:r>
      <w:r>
        <w:rPr>
          <w:rFonts w:ascii="Arial" w:hAnsi="Arial"/>
          <w:sz w:val="22"/>
          <w:szCs w:val="22"/>
        </w:rPr>
        <w:t>s tres hijos 310 euros de forma directamente proporcional al número de asignaturas aprobadas, que han sido 2, 3 y 5 respectivamente. ¿Cuánto da a cada uno?</w:t>
      </w:r>
    </w:p>
    <w:p w14:paraId="170FFCE4" w14:textId="77777777" w:rsidR="00D83A4A" w:rsidRDefault="00D83A4A">
      <w:pPr>
        <w:pStyle w:val="Standard"/>
        <w:widowControl w:val="0"/>
        <w:jc w:val="both"/>
        <w:rPr>
          <w:rFonts w:ascii="Arial" w:hAnsi="Arial"/>
          <w:sz w:val="22"/>
          <w:szCs w:val="22"/>
        </w:rPr>
      </w:pPr>
    </w:p>
    <w:p w14:paraId="5B656EF3" w14:textId="77777777" w:rsidR="00D83A4A" w:rsidRDefault="00263B31">
      <w:pPr>
        <w:pStyle w:val="Standard"/>
        <w:widowControl w:val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4. Por hacer un trabajo tres obreros han cobrado $20,400.00 Uno trabajo 15 días, </w:t>
      </w:r>
      <w:proofErr w:type="gramStart"/>
      <w:r>
        <w:rPr>
          <w:rFonts w:ascii="Arial" w:hAnsi="Arial"/>
          <w:sz w:val="22"/>
          <w:szCs w:val="22"/>
        </w:rPr>
        <w:t>otro 12 días</w:t>
      </w:r>
      <w:proofErr w:type="gramEnd"/>
      <w:r>
        <w:rPr>
          <w:rFonts w:ascii="Arial" w:hAnsi="Arial"/>
          <w:sz w:val="22"/>
          <w:szCs w:val="22"/>
        </w:rPr>
        <w:t xml:space="preserve"> y </w:t>
      </w:r>
      <w:r>
        <w:rPr>
          <w:rFonts w:ascii="Arial" w:hAnsi="Arial"/>
          <w:sz w:val="22"/>
          <w:szCs w:val="22"/>
        </w:rPr>
        <w:t>el tercero 6 días, sin coincidir ningún día trabajando. ¿Cuánto le corresponderá a cada uno?</w:t>
      </w:r>
    </w:p>
    <w:p w14:paraId="5D5E3BFD" w14:textId="77777777" w:rsidR="00D83A4A" w:rsidRDefault="00D83A4A">
      <w:pPr>
        <w:pStyle w:val="Standard"/>
        <w:widowControl w:val="0"/>
        <w:jc w:val="both"/>
        <w:rPr>
          <w:rFonts w:ascii="Arial" w:hAnsi="Arial"/>
          <w:sz w:val="22"/>
          <w:szCs w:val="22"/>
        </w:rPr>
      </w:pPr>
    </w:p>
    <w:p w14:paraId="03303F57" w14:textId="77777777" w:rsidR="00D83A4A" w:rsidRDefault="00263B31">
      <w:pPr>
        <w:pStyle w:val="Standard"/>
        <w:widowControl w:val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5. Repartir 20.000 en partes inversamente proporcionales a 2, 4 y 8.</w:t>
      </w:r>
    </w:p>
    <w:p w14:paraId="6CFAABB1" w14:textId="77777777" w:rsidR="00D83A4A" w:rsidRDefault="00D83A4A">
      <w:pPr>
        <w:pStyle w:val="Standard"/>
        <w:widowControl w:val="0"/>
        <w:jc w:val="both"/>
        <w:rPr>
          <w:rFonts w:ascii="Arial" w:hAnsi="Arial"/>
          <w:sz w:val="22"/>
          <w:szCs w:val="22"/>
        </w:rPr>
      </w:pPr>
    </w:p>
    <w:p w14:paraId="6799A341" w14:textId="77777777" w:rsidR="00D83A4A" w:rsidRDefault="00263B31">
      <w:pPr>
        <w:pStyle w:val="Standard"/>
        <w:widowControl w:val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6. Un padre reparte entre sus tres hijos $420.00 de forma inversamente proporcional a sus ed</w:t>
      </w:r>
      <w:r>
        <w:rPr>
          <w:rFonts w:ascii="Arial" w:hAnsi="Arial"/>
          <w:sz w:val="22"/>
          <w:szCs w:val="22"/>
        </w:rPr>
        <w:t>ades, que son 3, 5 y 6 años, respectivamente. ¿Qué cantidad le corresponde a cada uno de ellos?</w:t>
      </w:r>
    </w:p>
    <w:p w14:paraId="0C18F26C" w14:textId="77777777" w:rsidR="00D83A4A" w:rsidRDefault="00D83A4A">
      <w:pPr>
        <w:pStyle w:val="Standard"/>
        <w:widowControl w:val="0"/>
        <w:jc w:val="both"/>
        <w:rPr>
          <w:rFonts w:ascii="Arial" w:hAnsi="Arial"/>
          <w:sz w:val="22"/>
          <w:szCs w:val="22"/>
        </w:rPr>
      </w:pPr>
    </w:p>
    <w:p w14:paraId="3418CBBD" w14:textId="77777777" w:rsidR="00D83A4A" w:rsidRDefault="00263B31">
      <w:pPr>
        <w:pStyle w:val="Standard"/>
        <w:widowControl w:val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lastRenderedPageBreak/>
        <w:t>7. Cuatro amigos se reparten 35 pasteles de forma inversamente proporcional a sus pesos, que son respectivamente 60 kg, 80 kg, 90 kg y 120 kg. ¿Cuántos pastele</w:t>
      </w:r>
      <w:r>
        <w:rPr>
          <w:rFonts w:ascii="Arial" w:hAnsi="Arial"/>
          <w:sz w:val="22"/>
          <w:szCs w:val="22"/>
        </w:rPr>
        <w:t>s corresponde a cada uno?</w:t>
      </w:r>
    </w:p>
    <w:p w14:paraId="364CD579" w14:textId="77777777" w:rsidR="00D83A4A" w:rsidRDefault="00D83A4A">
      <w:pPr>
        <w:pStyle w:val="Standard"/>
        <w:widowControl w:val="0"/>
        <w:jc w:val="both"/>
        <w:rPr>
          <w:rFonts w:ascii="Arial" w:hAnsi="Arial"/>
          <w:sz w:val="22"/>
          <w:szCs w:val="22"/>
        </w:rPr>
      </w:pPr>
    </w:p>
    <w:p w14:paraId="3CA64532" w14:textId="77777777" w:rsidR="00D83A4A" w:rsidRDefault="00263B31">
      <w:pPr>
        <w:pStyle w:val="Standard"/>
        <w:widowControl w:val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8. Tres obreros descargan un camión en dos horas. ¿Cuánto tardarán con la ayuda de dos obreros más?</w:t>
      </w:r>
    </w:p>
    <w:p w14:paraId="51B95885" w14:textId="77777777" w:rsidR="00D83A4A" w:rsidRDefault="00D83A4A">
      <w:pPr>
        <w:pStyle w:val="Standard"/>
        <w:widowControl w:val="0"/>
        <w:jc w:val="both"/>
        <w:rPr>
          <w:rFonts w:ascii="Arial" w:hAnsi="Arial"/>
          <w:sz w:val="22"/>
          <w:szCs w:val="22"/>
        </w:rPr>
      </w:pPr>
    </w:p>
    <w:p w14:paraId="4E85B97C" w14:textId="77777777" w:rsidR="00D83A4A" w:rsidRDefault="00263B31">
      <w:pPr>
        <w:pStyle w:val="Standard"/>
        <w:widowControl w:val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9. Tres kilogramos de carne cuestan $460.00. </w:t>
      </w:r>
      <w:proofErr w:type="gramStart"/>
      <w:r>
        <w:rPr>
          <w:rFonts w:ascii="Arial" w:hAnsi="Arial"/>
          <w:sz w:val="22"/>
          <w:szCs w:val="22"/>
        </w:rPr>
        <w:t>¿Cuánto podré comprar con $350.</w:t>
      </w:r>
      <w:proofErr w:type="gramEnd"/>
      <w:r>
        <w:rPr>
          <w:rFonts w:ascii="Arial" w:hAnsi="Arial"/>
          <w:sz w:val="22"/>
          <w:szCs w:val="22"/>
        </w:rPr>
        <w:t>00?</w:t>
      </w:r>
    </w:p>
    <w:p w14:paraId="7B29BBB6" w14:textId="77777777" w:rsidR="00D83A4A" w:rsidRDefault="00D83A4A">
      <w:pPr>
        <w:pStyle w:val="Standard"/>
        <w:widowControl w:val="0"/>
        <w:jc w:val="both"/>
        <w:rPr>
          <w:rFonts w:ascii="Arial" w:hAnsi="Arial"/>
          <w:sz w:val="22"/>
          <w:szCs w:val="22"/>
        </w:rPr>
      </w:pPr>
    </w:p>
    <w:p w14:paraId="0B132404" w14:textId="77777777" w:rsidR="00D83A4A" w:rsidRDefault="00263B31">
      <w:pPr>
        <w:pStyle w:val="Standard"/>
        <w:widowControl w:val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10. Una moto va a 50 km/h y tarda 40 minutos en</w:t>
      </w:r>
      <w:r>
        <w:rPr>
          <w:rFonts w:ascii="Arial" w:hAnsi="Arial"/>
          <w:sz w:val="22"/>
          <w:szCs w:val="22"/>
        </w:rPr>
        <w:t xml:space="preserve"> cubrir cierto recorrido. ¿Cuánto tardará un coche a 120 Km/h?</w:t>
      </w:r>
    </w:p>
    <w:p w14:paraId="78595A55" w14:textId="77777777" w:rsidR="00D83A4A" w:rsidRDefault="00D83A4A">
      <w:pPr>
        <w:pStyle w:val="Standard"/>
        <w:widowControl w:val="0"/>
        <w:jc w:val="both"/>
        <w:rPr>
          <w:rFonts w:ascii="Arial" w:hAnsi="Arial"/>
          <w:sz w:val="22"/>
          <w:szCs w:val="22"/>
        </w:rPr>
      </w:pPr>
    </w:p>
    <w:p w14:paraId="16EB6784" w14:textId="77777777" w:rsidR="00D83A4A" w:rsidRDefault="00263B31">
      <w:pPr>
        <w:pStyle w:val="Standard"/>
        <w:widowControl w:val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11. Por 5 días trabajados Juan ha ganado $390.00. ¿Cuánto ganará por 18 días?</w:t>
      </w:r>
    </w:p>
    <w:p w14:paraId="5FEEF783" w14:textId="77777777" w:rsidR="00D83A4A" w:rsidRDefault="00D83A4A">
      <w:pPr>
        <w:pStyle w:val="Standard"/>
        <w:widowControl w:val="0"/>
        <w:jc w:val="both"/>
        <w:rPr>
          <w:rFonts w:ascii="Arial" w:hAnsi="Arial"/>
          <w:sz w:val="22"/>
          <w:szCs w:val="22"/>
        </w:rPr>
      </w:pPr>
    </w:p>
    <w:p w14:paraId="6D9A3E25" w14:textId="77777777" w:rsidR="00D83A4A" w:rsidRDefault="00263B31">
      <w:pPr>
        <w:pStyle w:val="Standard"/>
        <w:widowControl w:val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12. Una máquina embotelladora llena 240 botellas en 20 minutos. ¿Cuántas botellas llenará en hora y media?</w:t>
      </w:r>
    </w:p>
    <w:p w14:paraId="514EFE50" w14:textId="77777777" w:rsidR="00D83A4A" w:rsidRDefault="00D83A4A">
      <w:pPr>
        <w:pStyle w:val="Standard"/>
        <w:widowControl w:val="0"/>
        <w:jc w:val="both"/>
        <w:rPr>
          <w:rFonts w:ascii="Arial" w:hAnsi="Arial"/>
          <w:sz w:val="22"/>
          <w:szCs w:val="22"/>
        </w:rPr>
      </w:pPr>
    </w:p>
    <w:p w14:paraId="5E7F1A0D" w14:textId="77777777" w:rsidR="00D83A4A" w:rsidRDefault="00263B31">
      <w:pPr>
        <w:pStyle w:val="Default"/>
        <w:widowControl w:val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13.- </w:t>
      </w:r>
      <w:r>
        <w:rPr>
          <w:rFonts w:ascii="Arial" w:hAnsi="Arial"/>
          <w:sz w:val="22"/>
          <w:szCs w:val="22"/>
        </w:rPr>
        <w:t>En una clase de 30 alumnos y alumnas, hoy han faltado 6. ¿Cuál ha sido el porcentaje de ausencias?</w:t>
      </w:r>
    </w:p>
    <w:p w14:paraId="4D176081" w14:textId="77777777" w:rsidR="00D83A4A" w:rsidRDefault="00D83A4A">
      <w:pPr>
        <w:pStyle w:val="Default"/>
        <w:widowControl w:val="0"/>
        <w:jc w:val="both"/>
        <w:rPr>
          <w:rFonts w:ascii="Arial" w:hAnsi="Arial"/>
          <w:sz w:val="22"/>
          <w:szCs w:val="22"/>
        </w:rPr>
      </w:pPr>
    </w:p>
    <w:p w14:paraId="14DE1167" w14:textId="77777777" w:rsidR="00D83A4A" w:rsidRDefault="00263B31">
      <w:pPr>
        <w:pStyle w:val="Default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14. Un hospital tiene 420 camas ocupadas, lo que representa el 84% del total. ¿De cuántas camas dispone el hospital?</w:t>
      </w:r>
    </w:p>
    <w:p w14:paraId="264E5C69" w14:textId="77777777" w:rsidR="00D83A4A" w:rsidRDefault="00D83A4A">
      <w:pPr>
        <w:pStyle w:val="Default"/>
        <w:jc w:val="both"/>
        <w:rPr>
          <w:rFonts w:ascii="Arial" w:hAnsi="Arial"/>
          <w:sz w:val="22"/>
          <w:szCs w:val="22"/>
        </w:rPr>
      </w:pPr>
    </w:p>
    <w:p w14:paraId="273BE045" w14:textId="77777777" w:rsidR="00D83A4A" w:rsidRDefault="00263B31">
      <w:pPr>
        <w:pStyle w:val="Default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15.- De 475 hombres encuestados solame</w:t>
      </w:r>
      <w:r>
        <w:rPr>
          <w:rFonts w:ascii="Arial" w:hAnsi="Arial"/>
          <w:sz w:val="22"/>
          <w:szCs w:val="22"/>
        </w:rPr>
        <w:t>nte 76 declaran saber planchar. ¿Qué porcentaje de hombres reconocen saber planchar?</w:t>
      </w:r>
    </w:p>
    <w:p w14:paraId="3F176C6A" w14:textId="77777777" w:rsidR="00D83A4A" w:rsidRDefault="00263B31">
      <w:pPr>
        <w:pStyle w:val="Default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</w:p>
    <w:p w14:paraId="00A704F0" w14:textId="77777777" w:rsidR="00D83A4A" w:rsidRDefault="00263B31">
      <w:pPr>
        <w:pStyle w:val="Default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16.- </w:t>
      </w:r>
      <w:proofErr w:type="gramStart"/>
      <w:r>
        <w:rPr>
          <w:rFonts w:ascii="Arial" w:hAnsi="Arial"/>
          <w:sz w:val="22"/>
          <w:szCs w:val="22"/>
        </w:rPr>
        <w:t>¿Cuánto me costará un abrigo de $3,600.</w:t>
      </w:r>
      <w:proofErr w:type="gramEnd"/>
      <w:r>
        <w:rPr>
          <w:rFonts w:ascii="Arial" w:hAnsi="Arial"/>
          <w:sz w:val="22"/>
          <w:szCs w:val="22"/>
        </w:rPr>
        <w:t>00 si me hacen una rebaja del 20%?</w:t>
      </w:r>
    </w:p>
    <w:p w14:paraId="22752A47" w14:textId="77777777" w:rsidR="00D83A4A" w:rsidRDefault="00263B31">
      <w:pPr>
        <w:pStyle w:val="Default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</w:t>
      </w:r>
    </w:p>
    <w:p w14:paraId="03E3BD64" w14:textId="77777777" w:rsidR="00D83A4A" w:rsidRDefault="00263B31">
      <w:pPr>
        <w:pStyle w:val="Default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17.- A un trabajador que ganaba $1,300.00 mensuales le van a aumentar el sueldo un </w:t>
      </w:r>
      <w:r>
        <w:rPr>
          <w:rFonts w:ascii="Arial" w:hAnsi="Arial"/>
          <w:sz w:val="22"/>
          <w:szCs w:val="22"/>
        </w:rPr>
        <w:t>4%. ¿Cuál será su nuevo salario?</w:t>
      </w:r>
    </w:p>
    <w:p w14:paraId="52E54AE7" w14:textId="77777777" w:rsidR="00D83A4A" w:rsidRDefault="00D83A4A">
      <w:pPr>
        <w:pStyle w:val="Default"/>
        <w:jc w:val="both"/>
        <w:rPr>
          <w:rFonts w:ascii="Arial" w:hAnsi="Arial"/>
          <w:sz w:val="22"/>
          <w:szCs w:val="22"/>
        </w:rPr>
      </w:pPr>
    </w:p>
    <w:p w14:paraId="4177707F" w14:textId="77777777" w:rsidR="00D83A4A" w:rsidRDefault="00263B31">
      <w:pPr>
        <w:pStyle w:val="Standard"/>
        <w:widowControl w:val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18.- En una tienda en la que todo está rebajado el 15% he comprado un pantalón por el que he pagado $180.00. ¿Cuál era el precio antes de la rebaja?</w:t>
      </w:r>
    </w:p>
    <w:p w14:paraId="1E23A1F0" w14:textId="77777777" w:rsidR="00D83A4A" w:rsidRDefault="00D83A4A">
      <w:pPr>
        <w:pStyle w:val="Standard"/>
        <w:widowControl w:val="0"/>
        <w:jc w:val="both"/>
        <w:rPr>
          <w:rFonts w:ascii="Arial" w:hAnsi="Arial"/>
          <w:b/>
          <w:sz w:val="22"/>
          <w:szCs w:val="22"/>
        </w:rPr>
      </w:pPr>
    </w:p>
    <w:p w14:paraId="580839F2" w14:textId="77777777" w:rsidR="00D83A4A" w:rsidRDefault="00263B31">
      <w:pPr>
        <w:pStyle w:val="Standard"/>
        <w:widowControl w:val="0"/>
        <w:jc w:val="both"/>
        <w:rPr>
          <w:rFonts w:hint="eastAsia"/>
        </w:rPr>
      </w:pPr>
      <w:r>
        <w:rPr>
          <w:rFonts w:ascii="Arial" w:hAnsi="Arial"/>
          <w:sz w:val="22"/>
          <w:szCs w:val="22"/>
        </w:rPr>
        <w:t>19.</w:t>
      </w:r>
      <w:r>
        <w:rPr>
          <w:rFonts w:ascii="Arial" w:hAnsi="Arial"/>
          <w:b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Expresa como potencias enteras de base 10: a) b) 10 b) 100,000 c) 0.</w:t>
      </w:r>
      <w:r>
        <w:rPr>
          <w:rFonts w:ascii="Arial" w:hAnsi="Arial"/>
          <w:sz w:val="22"/>
          <w:szCs w:val="22"/>
        </w:rPr>
        <w:t>001 d) 0.1 e) 10,000,000 f) 0.000001</w:t>
      </w:r>
    </w:p>
    <w:p w14:paraId="4EA3D6E0" w14:textId="77777777" w:rsidR="00D83A4A" w:rsidRDefault="00D83A4A">
      <w:pPr>
        <w:pStyle w:val="Standard"/>
        <w:widowControl w:val="0"/>
        <w:jc w:val="both"/>
        <w:rPr>
          <w:rFonts w:hint="eastAsia"/>
          <w:b/>
          <w:sz w:val="22"/>
          <w:szCs w:val="22"/>
        </w:rPr>
      </w:pPr>
    </w:p>
    <w:p w14:paraId="7E7720AB" w14:textId="77777777" w:rsidR="00D83A4A" w:rsidRDefault="00263B31">
      <w:pPr>
        <w:pStyle w:val="Standard"/>
        <w:widowControl w:val="0"/>
        <w:jc w:val="both"/>
        <w:rPr>
          <w:rFonts w:hint="eastAsia"/>
        </w:rPr>
      </w:pPr>
      <w:r>
        <w:rPr>
          <w:rFonts w:ascii="Arial" w:hAnsi="Arial"/>
          <w:sz w:val="22"/>
          <w:szCs w:val="22"/>
        </w:rPr>
        <w:t>20.</w:t>
      </w:r>
      <w:r>
        <w:rPr>
          <w:rFonts w:ascii="Arial" w:hAnsi="Arial"/>
          <w:b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a) 2.3 · 10</w:t>
      </w:r>
      <w:r>
        <w:rPr>
          <w:rFonts w:ascii="Arial" w:hAnsi="Arial"/>
          <w:sz w:val="22"/>
          <w:szCs w:val="22"/>
          <w:vertAlign w:val="superscript"/>
        </w:rPr>
        <w:t>5</w:t>
      </w:r>
      <w:r>
        <w:rPr>
          <w:rFonts w:ascii="Arial" w:hAnsi="Arial"/>
          <w:sz w:val="22"/>
          <w:szCs w:val="22"/>
        </w:rPr>
        <w:t xml:space="preserve"> b) 9.73 · 10</w:t>
      </w:r>
      <w:r>
        <w:rPr>
          <w:rFonts w:ascii="Arial" w:hAnsi="Arial"/>
          <w:sz w:val="22"/>
          <w:szCs w:val="22"/>
          <w:vertAlign w:val="superscript"/>
        </w:rPr>
        <w:t>8</w:t>
      </w:r>
      <w:r>
        <w:rPr>
          <w:rFonts w:ascii="Arial" w:hAnsi="Arial"/>
          <w:sz w:val="22"/>
          <w:szCs w:val="22"/>
        </w:rPr>
        <w:t xml:space="preserve"> c) 1.94 · 10</w:t>
      </w:r>
      <w:r>
        <w:rPr>
          <w:rFonts w:ascii="Arial" w:hAnsi="Arial"/>
          <w:sz w:val="22"/>
          <w:szCs w:val="22"/>
          <w:vertAlign w:val="superscript"/>
        </w:rPr>
        <w:t>7</w:t>
      </w:r>
      <w:r>
        <w:rPr>
          <w:rFonts w:ascii="Arial" w:hAnsi="Arial"/>
          <w:sz w:val="22"/>
          <w:szCs w:val="22"/>
        </w:rPr>
        <w:t xml:space="preserve"> d) 2.26 · 10</w:t>
      </w:r>
      <w:r>
        <w:rPr>
          <w:rFonts w:ascii="Arial" w:hAnsi="Arial"/>
          <w:sz w:val="22"/>
          <w:szCs w:val="22"/>
          <w:vertAlign w:val="superscript"/>
        </w:rPr>
        <w:t>–6</w:t>
      </w:r>
    </w:p>
    <w:p w14:paraId="3B2D4365" w14:textId="77777777" w:rsidR="00D83A4A" w:rsidRDefault="00D83A4A">
      <w:pPr>
        <w:pStyle w:val="Standard"/>
        <w:widowControl w:val="0"/>
        <w:jc w:val="both"/>
        <w:rPr>
          <w:rFonts w:ascii="Arial" w:hAnsi="Arial"/>
          <w:sz w:val="22"/>
          <w:szCs w:val="22"/>
        </w:rPr>
      </w:pPr>
    </w:p>
    <w:p w14:paraId="527F5C85" w14:textId="77777777" w:rsidR="00D83A4A" w:rsidRDefault="00263B31">
      <w:pPr>
        <w:pStyle w:val="Standard"/>
        <w:widowControl w:val="0"/>
        <w:jc w:val="both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UNIDAD II</w:t>
      </w:r>
    </w:p>
    <w:p w14:paraId="7B0D4A8E" w14:textId="77777777" w:rsidR="00D83A4A" w:rsidRDefault="00D83A4A">
      <w:pPr>
        <w:pStyle w:val="Standard"/>
        <w:widowControl w:val="0"/>
        <w:jc w:val="both"/>
        <w:rPr>
          <w:rFonts w:hint="eastAsia"/>
          <w:sz w:val="32"/>
          <w:szCs w:val="32"/>
        </w:rPr>
      </w:pPr>
    </w:p>
    <w:p w14:paraId="47F22D89" w14:textId="77777777" w:rsidR="00D83A4A" w:rsidRDefault="00263B31">
      <w:pPr>
        <w:pStyle w:val="Standard"/>
        <w:widowControl w:val="0"/>
        <w:jc w:val="both"/>
        <w:rPr>
          <w:rFonts w:hint="eastAsia"/>
          <w:sz w:val="32"/>
          <w:szCs w:val="32"/>
        </w:rPr>
      </w:pPr>
      <w:r>
        <w:rPr>
          <w:sz w:val="32"/>
          <w:szCs w:val="32"/>
        </w:rPr>
        <w:t>EJERCICIOS PROPUESTOS</w:t>
      </w:r>
    </w:p>
    <w:p w14:paraId="30C9B5AA" w14:textId="77777777" w:rsidR="00D83A4A" w:rsidRDefault="00D83A4A">
      <w:pPr>
        <w:pStyle w:val="Standard"/>
        <w:widowControl w:val="0"/>
        <w:jc w:val="both"/>
        <w:rPr>
          <w:rFonts w:hint="eastAsia"/>
          <w:sz w:val="22"/>
          <w:szCs w:val="22"/>
        </w:rPr>
      </w:pPr>
    </w:p>
    <w:p w14:paraId="454B0CE1" w14:textId="77777777" w:rsidR="00D83A4A" w:rsidRDefault="00D83A4A">
      <w:pPr>
        <w:pStyle w:val="Standard"/>
        <w:widowControl w:val="0"/>
        <w:rPr>
          <w:rFonts w:hint="eastAsia"/>
          <w:sz w:val="22"/>
          <w:szCs w:val="22"/>
        </w:rPr>
      </w:pPr>
    </w:p>
    <w:p w14:paraId="6B39F092" w14:textId="77777777" w:rsidR="00D83A4A" w:rsidRDefault="00263B31">
      <w:pPr>
        <w:pStyle w:val="Standard"/>
        <w:widowControl w:val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1. Dados los siguientes polinomios:</w:t>
      </w:r>
    </w:p>
    <w:p w14:paraId="28CF1344" w14:textId="77777777" w:rsidR="00D83A4A" w:rsidRDefault="00D83A4A">
      <w:pPr>
        <w:pStyle w:val="Standard"/>
        <w:widowControl w:val="0"/>
        <w:rPr>
          <w:rFonts w:ascii="Arial" w:hAnsi="Arial"/>
          <w:sz w:val="22"/>
          <w:szCs w:val="22"/>
        </w:rPr>
      </w:pPr>
    </w:p>
    <w:p w14:paraId="2B22E5DB" w14:textId="77777777" w:rsidR="00D83A4A" w:rsidRDefault="00263B31">
      <w:pPr>
        <w:pStyle w:val="Standard"/>
        <w:widowControl w:val="0"/>
        <w:rPr>
          <w:rFonts w:hint="eastAsia"/>
        </w:rPr>
      </w:pPr>
      <w:r>
        <w:rPr>
          <w:rFonts w:ascii="Arial" w:hAnsi="Arial"/>
          <w:sz w:val="22"/>
          <w:szCs w:val="22"/>
        </w:rPr>
        <w:t>P(x) = 3x</w:t>
      </w:r>
      <w:r>
        <w:rPr>
          <w:rFonts w:ascii="Arial" w:hAnsi="Arial"/>
          <w:sz w:val="22"/>
          <w:szCs w:val="22"/>
          <w:vertAlign w:val="superscript"/>
        </w:rPr>
        <w:t xml:space="preserve">2 </w:t>
      </w:r>
      <w:r>
        <w:rPr>
          <w:rFonts w:ascii="Arial" w:hAnsi="Arial"/>
          <w:sz w:val="22"/>
          <w:szCs w:val="22"/>
        </w:rPr>
        <w:t>+ 2, Q(x) = x</w:t>
      </w:r>
      <w:r>
        <w:rPr>
          <w:rFonts w:ascii="Arial" w:hAnsi="Arial"/>
          <w:sz w:val="22"/>
          <w:szCs w:val="22"/>
          <w:vertAlign w:val="superscript"/>
        </w:rPr>
        <w:t>2</w:t>
      </w:r>
      <w:r>
        <w:rPr>
          <w:rFonts w:ascii="Arial" w:hAnsi="Arial"/>
          <w:sz w:val="22"/>
          <w:szCs w:val="22"/>
        </w:rPr>
        <w:t xml:space="preserve"> + 5, R(x) = 5x</w:t>
      </w:r>
      <w:r>
        <w:rPr>
          <w:rFonts w:ascii="Arial" w:hAnsi="Arial"/>
          <w:sz w:val="22"/>
          <w:szCs w:val="22"/>
          <w:vertAlign w:val="superscript"/>
        </w:rPr>
        <w:t>3</w:t>
      </w:r>
      <w:r>
        <w:rPr>
          <w:rFonts w:ascii="Arial" w:hAnsi="Arial"/>
          <w:sz w:val="22"/>
          <w:szCs w:val="22"/>
        </w:rPr>
        <w:t xml:space="preserve"> − x</w:t>
      </w:r>
      <w:r>
        <w:rPr>
          <w:rFonts w:ascii="Arial" w:hAnsi="Arial"/>
          <w:sz w:val="22"/>
          <w:szCs w:val="22"/>
          <w:vertAlign w:val="superscript"/>
        </w:rPr>
        <w:t>2</w:t>
      </w:r>
      <w:r>
        <w:rPr>
          <w:rFonts w:ascii="Arial" w:hAnsi="Arial"/>
          <w:sz w:val="22"/>
          <w:szCs w:val="22"/>
        </w:rPr>
        <w:t xml:space="preserve"> + x −2, S(x) = −x</w:t>
      </w:r>
      <w:r>
        <w:rPr>
          <w:rFonts w:ascii="Arial" w:hAnsi="Arial"/>
          <w:sz w:val="22"/>
          <w:szCs w:val="22"/>
          <w:vertAlign w:val="superscript"/>
        </w:rPr>
        <w:t xml:space="preserve">3 </w:t>
      </w:r>
      <w:r>
        <w:rPr>
          <w:rFonts w:ascii="Arial" w:hAnsi="Arial"/>
          <w:sz w:val="22"/>
          <w:szCs w:val="22"/>
        </w:rPr>
        <w:t>+ 2x</w:t>
      </w:r>
      <w:r>
        <w:rPr>
          <w:rFonts w:ascii="Arial" w:hAnsi="Arial"/>
          <w:sz w:val="22"/>
          <w:szCs w:val="22"/>
          <w:vertAlign w:val="superscript"/>
        </w:rPr>
        <w:t>2</w:t>
      </w:r>
      <w:r>
        <w:rPr>
          <w:rFonts w:ascii="Arial" w:hAnsi="Arial"/>
          <w:sz w:val="22"/>
          <w:szCs w:val="22"/>
        </w:rPr>
        <w:t xml:space="preserve"> + 5x + 1.</w:t>
      </w:r>
    </w:p>
    <w:p w14:paraId="74D8C757" w14:textId="77777777" w:rsidR="00D83A4A" w:rsidRDefault="00D83A4A">
      <w:pPr>
        <w:pStyle w:val="Standard"/>
        <w:widowControl w:val="0"/>
        <w:rPr>
          <w:rFonts w:ascii="Arial" w:hAnsi="Arial"/>
          <w:sz w:val="22"/>
          <w:szCs w:val="22"/>
        </w:rPr>
      </w:pPr>
    </w:p>
    <w:p w14:paraId="3B644B11" w14:textId="77777777" w:rsidR="00D83A4A" w:rsidRDefault="00263B31">
      <w:pPr>
        <w:pStyle w:val="Standard"/>
        <w:widowControl w:val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Calcule el resultado de las siguientes operaciones:</w:t>
      </w:r>
    </w:p>
    <w:p w14:paraId="11A0ABC3" w14:textId="77777777" w:rsidR="00D83A4A" w:rsidRDefault="00263B31">
      <w:pPr>
        <w:pStyle w:val="Standard"/>
        <w:widowControl w:val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</w:t>
      </w:r>
    </w:p>
    <w:p w14:paraId="5BEA107C" w14:textId="77777777" w:rsidR="00D83A4A" w:rsidRDefault="00263B31">
      <w:pPr>
        <w:pStyle w:val="Standard"/>
        <w:widowControl w:val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a) P(x) + Q(x</w:t>
      </w:r>
      <w:proofErr w:type="gramStart"/>
      <w:r>
        <w:rPr>
          <w:rFonts w:ascii="Arial" w:hAnsi="Arial"/>
          <w:sz w:val="22"/>
          <w:szCs w:val="22"/>
        </w:rPr>
        <w:t>),  b</w:t>
      </w:r>
      <w:proofErr w:type="gramEnd"/>
      <w:r>
        <w:rPr>
          <w:rFonts w:ascii="Arial" w:hAnsi="Arial"/>
          <w:sz w:val="22"/>
          <w:szCs w:val="22"/>
        </w:rPr>
        <w:t>) R(x) − Q(x),  c) S(x) − P(x),  d) P(x) + Q(x) − S(x)</w:t>
      </w:r>
    </w:p>
    <w:p w14:paraId="3D874B2D" w14:textId="77777777" w:rsidR="00D83A4A" w:rsidRDefault="00D83A4A">
      <w:pPr>
        <w:pStyle w:val="Standard"/>
        <w:widowControl w:val="0"/>
        <w:rPr>
          <w:rFonts w:ascii="Arial" w:hAnsi="Arial"/>
          <w:sz w:val="22"/>
          <w:szCs w:val="22"/>
        </w:rPr>
      </w:pPr>
    </w:p>
    <w:p w14:paraId="0A5BC6EE" w14:textId="77777777" w:rsidR="00D83A4A" w:rsidRDefault="00263B31">
      <w:pPr>
        <w:pStyle w:val="Standard"/>
        <w:widowControl w:val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2. Resolver las siguientes multiplicaciones de polinomios</w:t>
      </w:r>
    </w:p>
    <w:p w14:paraId="7DEB5A2B" w14:textId="77777777" w:rsidR="00D83A4A" w:rsidRDefault="00D83A4A">
      <w:pPr>
        <w:pStyle w:val="Standard"/>
        <w:widowControl w:val="0"/>
        <w:rPr>
          <w:rFonts w:ascii="Arial" w:hAnsi="Arial"/>
          <w:sz w:val="22"/>
          <w:szCs w:val="22"/>
        </w:rPr>
      </w:pPr>
    </w:p>
    <w:p w14:paraId="48EF2F4A" w14:textId="77777777" w:rsidR="00D83A4A" w:rsidRDefault="00D83A4A">
      <w:pPr>
        <w:pStyle w:val="Standard"/>
        <w:widowControl w:val="0"/>
        <w:rPr>
          <w:rFonts w:ascii="Arial" w:hAnsi="Arial"/>
          <w:sz w:val="22"/>
          <w:szCs w:val="22"/>
        </w:rPr>
      </w:pPr>
    </w:p>
    <w:p w14:paraId="1AF5F38A" w14:textId="77777777" w:rsidR="00D83A4A" w:rsidRDefault="00263B31">
      <w:pPr>
        <w:pStyle w:val="Standard"/>
        <w:widowControl w:val="0"/>
        <w:rPr>
          <w:rFonts w:hint="eastAsia"/>
        </w:rPr>
      </w:pPr>
      <w:r>
        <w:rPr>
          <w:rFonts w:ascii="Arial" w:hAnsi="Arial"/>
          <w:sz w:val="22"/>
          <w:szCs w:val="22"/>
        </w:rPr>
        <w:t>a) 2</w:t>
      </w:r>
      <w:proofErr w:type="gramStart"/>
      <w:r>
        <w:rPr>
          <w:rFonts w:ascii="Arial" w:hAnsi="Arial"/>
          <w:sz w:val="22"/>
          <w:szCs w:val="22"/>
        </w:rPr>
        <w:t>x(</w:t>
      </w:r>
      <w:proofErr w:type="gramEnd"/>
      <w:r>
        <w:rPr>
          <w:rFonts w:ascii="Arial" w:hAnsi="Arial"/>
          <w:sz w:val="22"/>
          <w:szCs w:val="22"/>
        </w:rPr>
        <w:t>x</w:t>
      </w:r>
      <w:r>
        <w:rPr>
          <w:rFonts w:ascii="Arial" w:hAnsi="Arial"/>
          <w:sz w:val="22"/>
          <w:szCs w:val="22"/>
          <w:vertAlign w:val="superscript"/>
        </w:rPr>
        <w:t>2</w:t>
      </w:r>
      <w:r>
        <w:rPr>
          <w:rFonts w:ascii="Arial" w:hAnsi="Arial"/>
          <w:sz w:val="22"/>
          <w:szCs w:val="22"/>
        </w:rPr>
        <w:t xml:space="preserve"> −3),  c)  (x +5 )(x −2) e) (x</w:t>
      </w:r>
      <w:r>
        <w:rPr>
          <w:rFonts w:ascii="Arial" w:hAnsi="Arial"/>
          <w:sz w:val="22"/>
          <w:szCs w:val="22"/>
          <w:vertAlign w:val="superscript"/>
        </w:rPr>
        <w:t xml:space="preserve">2 </w:t>
      </w:r>
      <w:r>
        <w:rPr>
          <w:rFonts w:ascii="Arial" w:hAnsi="Arial"/>
          <w:sz w:val="22"/>
          <w:szCs w:val="22"/>
        </w:rPr>
        <w:t>+2) (x −3),  b) 4x</w:t>
      </w:r>
      <w:r>
        <w:rPr>
          <w:rFonts w:ascii="Arial" w:hAnsi="Arial"/>
          <w:sz w:val="22"/>
          <w:szCs w:val="22"/>
          <w:vertAlign w:val="superscript"/>
        </w:rPr>
        <w:t>2</w:t>
      </w:r>
      <w:r>
        <w:rPr>
          <w:rFonts w:ascii="Arial" w:hAnsi="Arial"/>
          <w:sz w:val="22"/>
          <w:szCs w:val="22"/>
        </w:rPr>
        <w:t>(x</w:t>
      </w:r>
      <w:r>
        <w:rPr>
          <w:rFonts w:ascii="Arial" w:hAnsi="Arial"/>
          <w:sz w:val="22"/>
          <w:szCs w:val="22"/>
          <w:vertAlign w:val="superscript"/>
        </w:rPr>
        <w:t>3</w:t>
      </w:r>
      <w:r>
        <w:rPr>
          <w:rFonts w:ascii="Arial" w:hAnsi="Arial"/>
          <w:sz w:val="22"/>
          <w:szCs w:val="22"/>
        </w:rPr>
        <w:t>−</w:t>
      </w:r>
      <w:r>
        <w:rPr>
          <w:rFonts w:ascii="Arial" w:hAnsi="Arial"/>
          <w:sz w:val="22"/>
          <w:szCs w:val="22"/>
        </w:rPr>
        <w:t xml:space="preserve"> x +1</w:t>
      </w:r>
      <w:r>
        <w:rPr>
          <w:rFonts w:ascii="Arial" w:hAnsi="Arial"/>
          <w:sz w:val="22"/>
          <w:szCs w:val="22"/>
        </w:rPr>
        <w:t>),  d) (x +2)( x</w:t>
      </w:r>
      <w:r>
        <w:rPr>
          <w:rFonts w:ascii="Arial" w:hAnsi="Arial"/>
          <w:sz w:val="22"/>
          <w:szCs w:val="22"/>
          <w:vertAlign w:val="superscript"/>
        </w:rPr>
        <w:t>2</w:t>
      </w:r>
      <w:r>
        <w:rPr>
          <w:rFonts w:ascii="Arial" w:hAnsi="Arial"/>
          <w:sz w:val="22"/>
          <w:szCs w:val="22"/>
        </w:rPr>
        <w:t>−</w:t>
      </w:r>
      <w:r>
        <w:rPr>
          <w:rFonts w:ascii="Arial" w:hAnsi="Arial"/>
          <w:sz w:val="22"/>
          <w:szCs w:val="22"/>
        </w:rPr>
        <w:t>x-1)</w:t>
      </w:r>
    </w:p>
    <w:p w14:paraId="688CBDD0" w14:textId="77777777" w:rsidR="00D83A4A" w:rsidRDefault="00D83A4A">
      <w:pPr>
        <w:pStyle w:val="Standard"/>
        <w:widowControl w:val="0"/>
        <w:rPr>
          <w:rFonts w:ascii="Arial" w:hAnsi="Arial"/>
          <w:sz w:val="22"/>
          <w:szCs w:val="22"/>
        </w:rPr>
      </w:pPr>
    </w:p>
    <w:p w14:paraId="7A5AB5BE" w14:textId="77777777" w:rsidR="00D83A4A" w:rsidRDefault="00263B31">
      <w:pPr>
        <w:pStyle w:val="Standard"/>
        <w:widowControl w:val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3. Resolver las siguientes ecuaciones</w:t>
      </w:r>
    </w:p>
    <w:p w14:paraId="04FB2A6B" w14:textId="77777777" w:rsidR="00D83A4A" w:rsidRDefault="00D83A4A">
      <w:pPr>
        <w:pStyle w:val="Standard"/>
        <w:widowControl w:val="0"/>
        <w:rPr>
          <w:rFonts w:ascii="Arial" w:hAnsi="Arial"/>
          <w:sz w:val="22"/>
          <w:szCs w:val="22"/>
        </w:rPr>
      </w:pPr>
    </w:p>
    <w:p w14:paraId="32971008" w14:textId="77777777" w:rsidR="00D83A4A" w:rsidRDefault="00263B31">
      <w:pPr>
        <w:pStyle w:val="Standard"/>
        <w:widowControl w:val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a) </w:t>
      </w:r>
      <w:proofErr w:type="gramStart"/>
      <w:r>
        <w:rPr>
          <w:rFonts w:ascii="Arial" w:hAnsi="Arial"/>
          <w:sz w:val="22"/>
          <w:szCs w:val="22"/>
        </w:rPr>
        <w:t xml:space="preserve">   (</w:t>
      </w:r>
      <w:proofErr w:type="gramEnd"/>
      <w:r>
        <w:rPr>
          <w:rFonts w:ascii="Arial" w:hAnsi="Arial"/>
          <w:sz w:val="22"/>
          <w:szCs w:val="22"/>
        </w:rPr>
        <w:t>2x + 5) − 2(4 + 4x) = 7</w:t>
      </w:r>
    </w:p>
    <w:p w14:paraId="684ECF7B" w14:textId="77777777" w:rsidR="00D83A4A" w:rsidRDefault="00263B31">
      <w:pPr>
        <w:pStyle w:val="Standard"/>
        <w:widowControl w:val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</w:t>
      </w:r>
    </w:p>
    <w:p w14:paraId="327A93F3" w14:textId="77777777" w:rsidR="00D83A4A" w:rsidRDefault="00263B31">
      <w:pPr>
        <w:pStyle w:val="Standard"/>
        <w:widowControl w:val="0"/>
        <w:rPr>
          <w:rFonts w:hint="eastAsia"/>
        </w:rPr>
      </w:pPr>
      <w:r>
        <w:rPr>
          <w:rFonts w:ascii="Arial" w:hAnsi="Arial"/>
          <w:sz w:val="22"/>
          <w:szCs w:val="22"/>
        </w:rPr>
        <w:t xml:space="preserve">b)    </w:t>
      </w:r>
      <w:r>
        <w:t xml:space="preserve"> 5(7 − x) = 31− x</w:t>
      </w:r>
    </w:p>
    <w:p w14:paraId="238AAB31" w14:textId="77777777" w:rsidR="00D83A4A" w:rsidRDefault="00D83A4A">
      <w:pPr>
        <w:pStyle w:val="Standard"/>
        <w:widowControl w:val="0"/>
        <w:rPr>
          <w:rFonts w:hint="eastAsia"/>
        </w:rPr>
      </w:pPr>
    </w:p>
    <w:p w14:paraId="19D64F72" w14:textId="77777777" w:rsidR="00D83A4A" w:rsidRDefault="00263B31">
      <w:pPr>
        <w:pStyle w:val="Standard"/>
        <w:widowControl w:val="0"/>
        <w:rPr>
          <w:rFonts w:hint="eastAsia"/>
        </w:rPr>
      </w:pPr>
      <w:r>
        <w:t xml:space="preserve">c)   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</w:p>
    <w:p w14:paraId="4DB27752" w14:textId="77777777" w:rsidR="00D83A4A" w:rsidRDefault="00263B31">
      <w:pPr>
        <w:pStyle w:val="Standard"/>
        <w:widowControl w:val="0"/>
        <w:rPr>
          <w:rFonts w:hint="eastAsia"/>
        </w:rPr>
      </w:pPr>
      <w:r>
        <w:t xml:space="preserve">d)   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52985363" w14:textId="77777777" w:rsidR="00D83A4A" w:rsidRDefault="00D83A4A">
      <w:pPr>
        <w:pStyle w:val="Standard"/>
        <w:widowControl w:val="0"/>
        <w:rPr>
          <w:rFonts w:hint="eastAsia"/>
        </w:rPr>
      </w:pPr>
    </w:p>
    <w:p w14:paraId="38C3EB8F" w14:textId="77777777" w:rsidR="00D83A4A" w:rsidRDefault="00263B31">
      <w:pPr>
        <w:pStyle w:val="Standard"/>
        <w:widowControl w:val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3. Resolver los siguientes problemas</w:t>
      </w:r>
    </w:p>
    <w:p w14:paraId="4F30AAAF" w14:textId="77777777" w:rsidR="00D83A4A" w:rsidRDefault="00D83A4A">
      <w:pPr>
        <w:pStyle w:val="Standard"/>
        <w:widowControl w:val="0"/>
        <w:rPr>
          <w:rFonts w:ascii="Arial" w:hAnsi="Arial"/>
          <w:sz w:val="22"/>
          <w:szCs w:val="22"/>
        </w:rPr>
      </w:pPr>
    </w:p>
    <w:p w14:paraId="1910DE55" w14:textId="77777777" w:rsidR="00D83A4A" w:rsidRDefault="00263B31">
      <w:pPr>
        <w:pStyle w:val="Standard"/>
        <w:widowControl w:val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a) La suma de cuatro números pares consecutivos es 60 ¿Cuáles son los </w:t>
      </w:r>
      <w:r>
        <w:rPr>
          <w:rFonts w:ascii="Arial" w:hAnsi="Arial"/>
          <w:sz w:val="22"/>
          <w:szCs w:val="22"/>
        </w:rPr>
        <w:t>números?</w:t>
      </w:r>
    </w:p>
    <w:p w14:paraId="372E25CA" w14:textId="77777777" w:rsidR="00D83A4A" w:rsidRDefault="00D83A4A">
      <w:pPr>
        <w:pStyle w:val="Standard"/>
        <w:widowControl w:val="0"/>
        <w:rPr>
          <w:rFonts w:ascii="Arial" w:hAnsi="Arial"/>
          <w:sz w:val="22"/>
          <w:szCs w:val="22"/>
        </w:rPr>
      </w:pPr>
    </w:p>
    <w:p w14:paraId="006C9818" w14:textId="77777777" w:rsidR="00D83A4A" w:rsidRDefault="00263B31">
      <w:pPr>
        <w:pStyle w:val="Standard"/>
        <w:widowControl w:val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b) En un rectángulo la base mide el doble que la altura y su perímetro es 132 metros. ¿Cuánto miden la base y la </w:t>
      </w:r>
      <w:proofErr w:type="gramStart"/>
      <w:r>
        <w:rPr>
          <w:rFonts w:ascii="Arial" w:hAnsi="Arial"/>
          <w:sz w:val="22"/>
          <w:szCs w:val="22"/>
        </w:rPr>
        <w:t>altura ?</w:t>
      </w:r>
      <w:proofErr w:type="gramEnd"/>
    </w:p>
    <w:p w14:paraId="61137ECC" w14:textId="77777777" w:rsidR="00D83A4A" w:rsidRDefault="00263B31">
      <w:pPr>
        <w:pStyle w:val="Standard"/>
        <w:widowControl w:val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</w:t>
      </w:r>
    </w:p>
    <w:p w14:paraId="43F44D26" w14:textId="77777777" w:rsidR="00D83A4A" w:rsidRDefault="00263B31">
      <w:pPr>
        <w:pStyle w:val="Standard"/>
        <w:widowControl w:val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c) El perímetro de un rectángulo es 168 metros, si su base es 4 metros mayor que su altura ¿Cuánto miden la base y la altu</w:t>
      </w:r>
      <w:r>
        <w:rPr>
          <w:rFonts w:ascii="Arial" w:hAnsi="Arial"/>
          <w:sz w:val="22"/>
          <w:szCs w:val="22"/>
        </w:rPr>
        <w:t>ra del rectángulo?</w:t>
      </w:r>
    </w:p>
    <w:p w14:paraId="0E408579" w14:textId="77777777" w:rsidR="00D83A4A" w:rsidRDefault="00D83A4A">
      <w:pPr>
        <w:pStyle w:val="Standard"/>
        <w:widowControl w:val="0"/>
        <w:rPr>
          <w:rFonts w:ascii="Arial" w:hAnsi="Arial"/>
          <w:sz w:val="22"/>
          <w:szCs w:val="22"/>
        </w:rPr>
      </w:pPr>
    </w:p>
    <w:p w14:paraId="5C4D1E30" w14:textId="77777777" w:rsidR="00D83A4A" w:rsidRDefault="00263B31">
      <w:pPr>
        <w:pStyle w:val="Standard"/>
        <w:widowControl w:val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4. - Resolver los siguientes problemas de aligaciones</w:t>
      </w:r>
    </w:p>
    <w:p w14:paraId="158C103A" w14:textId="77777777" w:rsidR="00D83A4A" w:rsidRDefault="00D83A4A">
      <w:pPr>
        <w:pStyle w:val="Standard"/>
        <w:widowControl w:val="0"/>
        <w:rPr>
          <w:rFonts w:ascii="Arial" w:hAnsi="Arial"/>
          <w:sz w:val="22"/>
          <w:szCs w:val="22"/>
        </w:rPr>
      </w:pPr>
    </w:p>
    <w:p w14:paraId="39572D0E" w14:textId="77777777" w:rsidR="00D83A4A" w:rsidRDefault="00263B31">
      <w:pPr>
        <w:pStyle w:val="Standard"/>
        <w:widowControl w:val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a) Un comerciante tiene dos clases de aceite, la primera de $6.00 el litro y la segunda de $7.2 el litro. </w:t>
      </w:r>
      <w:proofErr w:type="gramStart"/>
      <w:r>
        <w:rPr>
          <w:rFonts w:ascii="Arial" w:hAnsi="Arial"/>
          <w:sz w:val="22"/>
          <w:szCs w:val="22"/>
        </w:rPr>
        <w:t>¿Cuántos litros de cada clase hay que poner para obtener 60 litros de mezcl</w:t>
      </w:r>
      <w:r>
        <w:rPr>
          <w:rFonts w:ascii="Arial" w:hAnsi="Arial"/>
          <w:sz w:val="22"/>
          <w:szCs w:val="22"/>
        </w:rPr>
        <w:t>a a $7.</w:t>
      </w:r>
      <w:proofErr w:type="gramEnd"/>
      <w:r>
        <w:rPr>
          <w:rFonts w:ascii="Arial" w:hAnsi="Arial"/>
          <w:sz w:val="22"/>
          <w:szCs w:val="22"/>
        </w:rPr>
        <w:t>00 el litro?</w:t>
      </w:r>
    </w:p>
    <w:p w14:paraId="60683D76" w14:textId="77777777" w:rsidR="00D83A4A" w:rsidRDefault="00D83A4A">
      <w:pPr>
        <w:pStyle w:val="Standard"/>
        <w:widowControl w:val="0"/>
        <w:rPr>
          <w:rFonts w:ascii="Arial" w:hAnsi="Arial"/>
          <w:sz w:val="22"/>
          <w:szCs w:val="22"/>
        </w:rPr>
      </w:pPr>
    </w:p>
    <w:p w14:paraId="1A0ACDBB" w14:textId="77777777" w:rsidR="00D83A4A" w:rsidRDefault="00263B31">
      <w:pPr>
        <w:pStyle w:val="Standard"/>
        <w:widowControl w:val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b) ¿Cuántos litros de leche con un 10% de grasa hemos de mezclar con otra leche que tiene un 4% de grasa para obtener 18 litros con un 6% de grasa?</w:t>
      </w:r>
    </w:p>
    <w:p w14:paraId="2B834E0F" w14:textId="77777777" w:rsidR="00D83A4A" w:rsidRDefault="00D83A4A">
      <w:pPr>
        <w:pStyle w:val="Standard"/>
        <w:widowControl w:val="0"/>
        <w:rPr>
          <w:rFonts w:ascii="Arial" w:hAnsi="Arial"/>
          <w:sz w:val="22"/>
          <w:szCs w:val="22"/>
        </w:rPr>
      </w:pPr>
    </w:p>
    <w:p w14:paraId="67566818" w14:textId="77777777" w:rsidR="00D83A4A" w:rsidRDefault="00263B31">
      <w:pPr>
        <w:pStyle w:val="Standard"/>
        <w:widowControl w:val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c) Se tienen 16 litros de una mezcla con alcohol al 25% contenidos en un recipiente. ¿</w:t>
      </w:r>
      <w:r>
        <w:rPr>
          <w:rFonts w:ascii="Arial" w:hAnsi="Arial"/>
          <w:sz w:val="22"/>
          <w:szCs w:val="22"/>
        </w:rPr>
        <w:t>Cuántos litros de alcohol puro debo agregar a la mezcla inicial para obtener finalmente una mezcla de alcohol al 50%?</w:t>
      </w:r>
    </w:p>
    <w:p w14:paraId="78E447F7" w14:textId="77777777" w:rsidR="00D83A4A" w:rsidRDefault="00D83A4A">
      <w:pPr>
        <w:pStyle w:val="Standard"/>
        <w:widowControl w:val="0"/>
        <w:rPr>
          <w:rFonts w:ascii="Arial" w:hAnsi="Arial"/>
          <w:sz w:val="22"/>
          <w:szCs w:val="22"/>
        </w:rPr>
      </w:pPr>
    </w:p>
    <w:p w14:paraId="68A9DA78" w14:textId="77777777" w:rsidR="00D83A4A" w:rsidRDefault="00263B31">
      <w:pPr>
        <w:pStyle w:val="Standard"/>
        <w:widowControl w:val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d) ¿Cuánto alcohol puro debe agregarse a 15 litros de alcohol al 40% para obtener un alcohol al 50%? S</w:t>
      </w:r>
    </w:p>
    <w:p w14:paraId="572F24A7" w14:textId="77777777" w:rsidR="00D83A4A" w:rsidRDefault="00263B31">
      <w:pPr>
        <w:pStyle w:val="Standard"/>
        <w:widowControl w:val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e) ¿Qué cantidad de agua hemos de </w:t>
      </w:r>
      <w:r>
        <w:rPr>
          <w:rFonts w:ascii="Arial" w:hAnsi="Arial"/>
          <w:sz w:val="22"/>
          <w:szCs w:val="22"/>
        </w:rPr>
        <w:t>añadir a 18 litros de una solución salina al 12% para rebajar su concentración al 5%?</w:t>
      </w:r>
    </w:p>
    <w:p w14:paraId="469E0C8F" w14:textId="77777777" w:rsidR="00D83A4A" w:rsidRDefault="00D83A4A">
      <w:pPr>
        <w:pStyle w:val="Standard"/>
        <w:widowControl w:val="0"/>
        <w:rPr>
          <w:rFonts w:ascii="Arial" w:hAnsi="Arial"/>
          <w:sz w:val="22"/>
          <w:szCs w:val="22"/>
        </w:rPr>
      </w:pPr>
    </w:p>
    <w:p w14:paraId="3854A763" w14:textId="77777777" w:rsidR="00D83A4A" w:rsidRDefault="00263B31">
      <w:pPr>
        <w:pStyle w:val="Standard"/>
        <w:widowControl w:val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5. Resuelva las siguientes ecuaciones de segundo grado</w:t>
      </w:r>
    </w:p>
    <w:p w14:paraId="22A647D9" w14:textId="77777777" w:rsidR="00D83A4A" w:rsidRDefault="00D83A4A">
      <w:pPr>
        <w:pStyle w:val="Standard"/>
        <w:widowControl w:val="0"/>
        <w:rPr>
          <w:rFonts w:ascii="Arial" w:hAnsi="Arial"/>
          <w:sz w:val="22"/>
          <w:szCs w:val="22"/>
        </w:rPr>
      </w:pPr>
    </w:p>
    <w:p w14:paraId="601F233A" w14:textId="77777777" w:rsidR="00D83A4A" w:rsidRDefault="00263B31">
      <w:pPr>
        <w:pStyle w:val="Standard"/>
        <w:widowControl w:val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a) x(x+</w:t>
      </w:r>
      <w:proofErr w:type="gramStart"/>
      <w:r>
        <w:rPr>
          <w:rFonts w:ascii="Arial" w:hAnsi="Arial"/>
          <w:sz w:val="22"/>
          <w:szCs w:val="22"/>
        </w:rPr>
        <w:t>2)=</w:t>
      </w:r>
      <w:proofErr w:type="gramEnd"/>
      <w:r>
        <w:rPr>
          <w:rFonts w:ascii="Arial" w:hAnsi="Arial"/>
          <w:sz w:val="22"/>
          <w:szCs w:val="22"/>
        </w:rPr>
        <w:t>0</w:t>
      </w:r>
    </w:p>
    <w:p w14:paraId="25974848" w14:textId="77777777" w:rsidR="00D83A4A" w:rsidRDefault="00263B31">
      <w:pPr>
        <w:pStyle w:val="Standard"/>
        <w:widowControl w:val="0"/>
        <w:rPr>
          <w:rFonts w:hint="eastAsia"/>
        </w:rPr>
      </w:pPr>
      <w:r>
        <w:rPr>
          <w:rFonts w:ascii="Arial" w:hAnsi="Arial"/>
          <w:sz w:val="22"/>
          <w:szCs w:val="22"/>
        </w:rPr>
        <w:t>b) 25x</w:t>
      </w:r>
      <w:r>
        <w:rPr>
          <w:rFonts w:ascii="Arial" w:hAnsi="Arial"/>
          <w:sz w:val="22"/>
          <w:szCs w:val="22"/>
          <w:vertAlign w:val="superscript"/>
        </w:rPr>
        <w:t>2</w:t>
      </w:r>
      <w:r>
        <w:rPr>
          <w:rFonts w:ascii="Arial" w:hAnsi="Arial"/>
          <w:sz w:val="22"/>
          <w:szCs w:val="22"/>
        </w:rPr>
        <w:t xml:space="preserve"> -9=0</w:t>
      </w:r>
    </w:p>
    <w:p w14:paraId="37BCAE53" w14:textId="77777777" w:rsidR="00D83A4A" w:rsidRDefault="00263B31">
      <w:pPr>
        <w:pStyle w:val="Standard"/>
        <w:widowControl w:val="0"/>
        <w:rPr>
          <w:rFonts w:hint="eastAsia"/>
        </w:rPr>
      </w:pPr>
      <w:r>
        <w:rPr>
          <w:rFonts w:ascii="Arial" w:hAnsi="Arial"/>
          <w:sz w:val="22"/>
          <w:szCs w:val="22"/>
        </w:rPr>
        <w:t>c) 8x</w:t>
      </w:r>
      <w:r>
        <w:rPr>
          <w:rFonts w:ascii="Arial" w:hAnsi="Arial"/>
          <w:sz w:val="22"/>
          <w:szCs w:val="22"/>
          <w:vertAlign w:val="superscript"/>
        </w:rPr>
        <w:t>2</w:t>
      </w:r>
      <w:r>
        <w:rPr>
          <w:rFonts w:ascii="Arial" w:hAnsi="Arial"/>
          <w:sz w:val="22"/>
          <w:szCs w:val="22"/>
        </w:rPr>
        <w:t xml:space="preserve"> +33x+4=0</w:t>
      </w:r>
    </w:p>
    <w:p w14:paraId="5C787A85" w14:textId="77777777" w:rsidR="00D83A4A" w:rsidRDefault="00263B31">
      <w:pPr>
        <w:pStyle w:val="Standard"/>
        <w:widowControl w:val="0"/>
        <w:rPr>
          <w:rFonts w:hint="eastAsia"/>
        </w:rPr>
      </w:pPr>
      <w:r>
        <w:rPr>
          <w:rFonts w:ascii="Arial" w:hAnsi="Arial"/>
          <w:sz w:val="22"/>
          <w:szCs w:val="22"/>
        </w:rPr>
        <w:t>d) 12x</w:t>
      </w:r>
      <w:r>
        <w:rPr>
          <w:rFonts w:ascii="Arial" w:hAnsi="Arial"/>
          <w:sz w:val="22"/>
          <w:szCs w:val="22"/>
          <w:vertAlign w:val="superscript"/>
        </w:rPr>
        <w:t>2</w:t>
      </w:r>
      <w:r>
        <w:rPr>
          <w:rFonts w:ascii="Arial" w:hAnsi="Arial"/>
          <w:sz w:val="22"/>
          <w:szCs w:val="22"/>
        </w:rPr>
        <w:t xml:space="preserve"> -17x-5=0</w:t>
      </w:r>
    </w:p>
    <w:p w14:paraId="15012E64" w14:textId="77777777" w:rsidR="00D83A4A" w:rsidRDefault="00263B31">
      <w:pPr>
        <w:pStyle w:val="Standard"/>
        <w:widowControl w:val="0"/>
        <w:rPr>
          <w:rFonts w:hint="eastAsia"/>
        </w:rPr>
      </w:pPr>
      <w:r>
        <w:rPr>
          <w:rFonts w:ascii="Arial" w:hAnsi="Arial"/>
          <w:sz w:val="22"/>
          <w:szCs w:val="22"/>
        </w:rPr>
        <w:t>e) 2x</w:t>
      </w:r>
      <w:r>
        <w:rPr>
          <w:rFonts w:ascii="Arial" w:hAnsi="Arial"/>
          <w:sz w:val="22"/>
          <w:szCs w:val="22"/>
          <w:vertAlign w:val="superscript"/>
        </w:rPr>
        <w:t>2</w:t>
      </w:r>
      <w:r>
        <w:rPr>
          <w:rFonts w:ascii="Arial" w:hAnsi="Arial"/>
          <w:sz w:val="22"/>
          <w:szCs w:val="22"/>
        </w:rPr>
        <w:t xml:space="preserve"> -5x-3=0</w:t>
      </w:r>
    </w:p>
    <w:p w14:paraId="695D5F48" w14:textId="77777777" w:rsidR="00D83A4A" w:rsidRDefault="00D83A4A">
      <w:pPr>
        <w:pStyle w:val="Standard"/>
        <w:widowControl w:val="0"/>
        <w:rPr>
          <w:rFonts w:hint="eastAsia"/>
        </w:rPr>
      </w:pPr>
    </w:p>
    <w:p w14:paraId="3E1D4CC2" w14:textId="77777777" w:rsidR="00D83A4A" w:rsidRDefault="00D83A4A">
      <w:pPr>
        <w:pStyle w:val="Standard"/>
        <w:widowControl w:val="0"/>
        <w:rPr>
          <w:rFonts w:hint="eastAsia"/>
        </w:rPr>
      </w:pPr>
    </w:p>
    <w:p w14:paraId="05169522" w14:textId="77777777" w:rsidR="00D83A4A" w:rsidRDefault="00263B31">
      <w:pPr>
        <w:pStyle w:val="Standard"/>
        <w:widowControl w:val="0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UNIDAD III</w:t>
      </w:r>
    </w:p>
    <w:p w14:paraId="4E63E6FB" w14:textId="77777777" w:rsidR="00D83A4A" w:rsidRDefault="00D83A4A">
      <w:pPr>
        <w:pStyle w:val="Standard"/>
        <w:widowControl w:val="0"/>
        <w:rPr>
          <w:rFonts w:hint="eastAsia"/>
          <w:sz w:val="32"/>
          <w:szCs w:val="32"/>
        </w:rPr>
      </w:pPr>
    </w:p>
    <w:p w14:paraId="69A11CC6" w14:textId="77777777" w:rsidR="00D83A4A" w:rsidRDefault="00263B31">
      <w:pPr>
        <w:pStyle w:val="Standard"/>
        <w:widowControl w:val="0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EJERCICIOS </w:t>
      </w:r>
      <w:r>
        <w:rPr>
          <w:sz w:val="32"/>
          <w:szCs w:val="32"/>
        </w:rPr>
        <w:t>PROPUESTOS</w:t>
      </w:r>
    </w:p>
    <w:p w14:paraId="64D9BFDA" w14:textId="77777777" w:rsidR="00D83A4A" w:rsidRDefault="00D83A4A">
      <w:pPr>
        <w:pStyle w:val="Standard"/>
        <w:widowControl w:val="0"/>
        <w:rPr>
          <w:rFonts w:hint="eastAsia"/>
        </w:rPr>
      </w:pPr>
    </w:p>
    <w:p w14:paraId="10A20BEE" w14:textId="77777777" w:rsidR="00D83A4A" w:rsidRDefault="00D83A4A">
      <w:pPr>
        <w:pStyle w:val="Standard"/>
        <w:widowControl w:val="0"/>
        <w:rPr>
          <w:rFonts w:hint="eastAsia"/>
        </w:rPr>
      </w:pPr>
    </w:p>
    <w:p w14:paraId="33B054FF" w14:textId="77777777" w:rsidR="00D83A4A" w:rsidRDefault="00263B31">
      <w:pPr>
        <w:pStyle w:val="Standard"/>
        <w:widowControl w:val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1. Represente en un plano cartesiano los siguientes puntos:</w:t>
      </w:r>
    </w:p>
    <w:p w14:paraId="0EB98292" w14:textId="77777777" w:rsidR="00D83A4A" w:rsidRDefault="00D83A4A">
      <w:pPr>
        <w:pStyle w:val="Standard"/>
        <w:widowControl w:val="0"/>
        <w:rPr>
          <w:rFonts w:ascii="Arial" w:hAnsi="Arial"/>
          <w:sz w:val="22"/>
          <w:szCs w:val="22"/>
        </w:rPr>
      </w:pPr>
    </w:p>
    <w:p w14:paraId="7DD2DCE6" w14:textId="77777777" w:rsidR="00D83A4A" w:rsidRDefault="00263B31">
      <w:pPr>
        <w:pStyle w:val="Standard"/>
        <w:widowControl w:val="0"/>
        <w:rPr>
          <w:rFonts w:ascii="Arial" w:hAnsi="Arial"/>
          <w:sz w:val="22"/>
          <w:szCs w:val="22"/>
        </w:rPr>
      </w:pPr>
      <w:proofErr w:type="gramStart"/>
      <w:r>
        <w:rPr>
          <w:rFonts w:ascii="Arial" w:hAnsi="Arial"/>
          <w:sz w:val="22"/>
          <w:szCs w:val="22"/>
        </w:rPr>
        <w:t>A(</w:t>
      </w:r>
      <w:proofErr w:type="gramEnd"/>
      <w:r>
        <w:rPr>
          <w:rFonts w:ascii="Arial" w:hAnsi="Arial"/>
          <w:sz w:val="22"/>
          <w:szCs w:val="22"/>
        </w:rPr>
        <w:t>1,4); B(-1,3); C(0,2); D(4,-3); E(3,0); F(-3,-1); G(-4,4); H(-1,-3); I(0,-2); J(0,0); K(2,3); L(-3,1); M(2,-3)</w:t>
      </w:r>
    </w:p>
    <w:p w14:paraId="1D7156CC" w14:textId="77777777" w:rsidR="00D83A4A" w:rsidRDefault="00D83A4A">
      <w:pPr>
        <w:pStyle w:val="Standard"/>
        <w:widowControl w:val="0"/>
        <w:rPr>
          <w:rFonts w:ascii="Arial" w:hAnsi="Arial"/>
          <w:sz w:val="22"/>
          <w:szCs w:val="22"/>
        </w:rPr>
      </w:pPr>
    </w:p>
    <w:p w14:paraId="201B91AD" w14:textId="77777777" w:rsidR="00D83A4A" w:rsidRDefault="00263B31">
      <w:pPr>
        <w:pStyle w:val="Standard"/>
        <w:widowControl w:val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2. Calcule la inclinación y pendiente de la recta que pasa por </w:t>
      </w:r>
      <w:r>
        <w:rPr>
          <w:rFonts w:ascii="Arial" w:hAnsi="Arial"/>
          <w:sz w:val="22"/>
          <w:szCs w:val="22"/>
        </w:rPr>
        <w:t>los puntos.</w:t>
      </w:r>
    </w:p>
    <w:p w14:paraId="5CB04AD9" w14:textId="77777777" w:rsidR="00D83A4A" w:rsidRDefault="00D83A4A">
      <w:pPr>
        <w:pStyle w:val="Standard"/>
        <w:widowControl w:val="0"/>
        <w:rPr>
          <w:rFonts w:ascii="Arial" w:hAnsi="Arial"/>
          <w:sz w:val="22"/>
          <w:szCs w:val="22"/>
        </w:rPr>
      </w:pPr>
    </w:p>
    <w:p w14:paraId="72345F17" w14:textId="77777777" w:rsidR="00D83A4A" w:rsidRDefault="00263B31">
      <w:pPr>
        <w:pStyle w:val="Standard"/>
        <w:widowControl w:val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a) P (1,4</w:t>
      </w:r>
      <w:proofErr w:type="gramStart"/>
      <w:r>
        <w:rPr>
          <w:rFonts w:ascii="Arial" w:hAnsi="Arial"/>
          <w:sz w:val="22"/>
          <w:szCs w:val="22"/>
        </w:rPr>
        <w:t>)  y</w:t>
      </w:r>
      <w:proofErr w:type="gramEnd"/>
      <w:r>
        <w:rPr>
          <w:rFonts w:ascii="Arial" w:hAnsi="Arial"/>
          <w:sz w:val="22"/>
          <w:szCs w:val="22"/>
        </w:rPr>
        <w:t xml:space="preserve"> Q (3,6),  b) P (-1,4) y Q (-5,0),  c) P (1+√3,2) y Q (1,1),  d) P (5, 3+2√3) y Q (3,-3)</w:t>
      </w:r>
    </w:p>
    <w:p w14:paraId="5E30E3A6" w14:textId="77777777" w:rsidR="00D83A4A" w:rsidRDefault="00D83A4A">
      <w:pPr>
        <w:pStyle w:val="Standard"/>
        <w:widowControl w:val="0"/>
        <w:rPr>
          <w:rFonts w:ascii="Arial" w:hAnsi="Arial"/>
          <w:sz w:val="22"/>
          <w:szCs w:val="22"/>
        </w:rPr>
      </w:pPr>
    </w:p>
    <w:p w14:paraId="149A3F88" w14:textId="77777777" w:rsidR="00D83A4A" w:rsidRDefault="00263B31">
      <w:pPr>
        <w:pStyle w:val="Standard"/>
        <w:widowControl w:val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3. Escriba la ecuación de la recta en forma general que contiene los puntos P y </w:t>
      </w:r>
      <w:proofErr w:type="gramStart"/>
      <w:r>
        <w:rPr>
          <w:rFonts w:ascii="Arial" w:hAnsi="Arial"/>
          <w:sz w:val="22"/>
          <w:szCs w:val="22"/>
        </w:rPr>
        <w:t>Q :</w:t>
      </w:r>
      <w:proofErr w:type="gramEnd"/>
    </w:p>
    <w:p w14:paraId="7C841148" w14:textId="77777777" w:rsidR="00D83A4A" w:rsidRDefault="00D83A4A">
      <w:pPr>
        <w:pStyle w:val="Standard"/>
        <w:widowControl w:val="0"/>
        <w:rPr>
          <w:rFonts w:ascii="Arial" w:hAnsi="Arial"/>
          <w:sz w:val="22"/>
          <w:szCs w:val="22"/>
        </w:rPr>
      </w:pPr>
    </w:p>
    <w:p w14:paraId="7197DEEE" w14:textId="77777777" w:rsidR="00D83A4A" w:rsidRDefault="00263B31">
      <w:pPr>
        <w:pStyle w:val="Standard"/>
        <w:widowControl w:val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a) </w:t>
      </w:r>
      <w:proofErr w:type="gramStart"/>
      <w:r>
        <w:rPr>
          <w:rFonts w:ascii="Arial" w:hAnsi="Arial"/>
          <w:sz w:val="22"/>
          <w:szCs w:val="22"/>
        </w:rPr>
        <w:t>P(</w:t>
      </w:r>
      <w:proofErr w:type="gramEnd"/>
      <w:r>
        <w:rPr>
          <w:rFonts w:ascii="Arial" w:hAnsi="Arial"/>
          <w:sz w:val="22"/>
          <w:szCs w:val="22"/>
        </w:rPr>
        <w:t>-2,6) y Q(-6,-10),  b) P(-2,-3) y Q(-6,-13), c)P(4</w:t>
      </w:r>
      <w:r>
        <w:rPr>
          <w:rFonts w:ascii="Arial" w:hAnsi="Arial"/>
          <w:sz w:val="22"/>
          <w:szCs w:val="22"/>
        </w:rPr>
        <w:t>,6) y Q(-2,-8), d) P(-5,6) y Q(-3,-12)</w:t>
      </w:r>
    </w:p>
    <w:p w14:paraId="6A504054" w14:textId="77777777" w:rsidR="00D83A4A" w:rsidRDefault="00D83A4A">
      <w:pPr>
        <w:pStyle w:val="Standard"/>
        <w:widowControl w:val="0"/>
        <w:jc w:val="both"/>
        <w:rPr>
          <w:rFonts w:ascii="Arial" w:hAnsi="Arial"/>
          <w:sz w:val="22"/>
          <w:szCs w:val="22"/>
        </w:rPr>
      </w:pPr>
    </w:p>
    <w:p w14:paraId="23C0B7B3" w14:textId="77777777" w:rsidR="00D83A4A" w:rsidRDefault="00D83A4A">
      <w:pPr>
        <w:pStyle w:val="Prrafodelista"/>
        <w:widowControl w:val="0"/>
        <w:ind w:left="0"/>
        <w:jc w:val="both"/>
        <w:rPr>
          <w:rFonts w:ascii="Arial" w:hAnsi="Arial"/>
          <w:sz w:val="22"/>
          <w:szCs w:val="22"/>
        </w:rPr>
      </w:pPr>
    </w:p>
    <w:p w14:paraId="3354180F" w14:textId="77777777" w:rsidR="00D83A4A" w:rsidRDefault="00263B31">
      <w:pPr>
        <w:pStyle w:val="Standard"/>
        <w:widowControl w:val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4. Escriba la ecuación de la recta en forma ordenada al origen que contiene los puntos P y </w:t>
      </w:r>
      <w:proofErr w:type="gramStart"/>
      <w:r>
        <w:rPr>
          <w:rFonts w:ascii="Arial" w:hAnsi="Arial"/>
          <w:sz w:val="22"/>
          <w:szCs w:val="22"/>
        </w:rPr>
        <w:t>Q :</w:t>
      </w:r>
      <w:proofErr w:type="gramEnd"/>
    </w:p>
    <w:p w14:paraId="3C2BBC9C" w14:textId="77777777" w:rsidR="00D83A4A" w:rsidRDefault="00D83A4A">
      <w:pPr>
        <w:pStyle w:val="Standard"/>
        <w:widowControl w:val="0"/>
        <w:jc w:val="both"/>
        <w:rPr>
          <w:rFonts w:ascii="Arial" w:hAnsi="Arial"/>
          <w:sz w:val="22"/>
          <w:szCs w:val="22"/>
        </w:rPr>
      </w:pPr>
    </w:p>
    <w:p w14:paraId="74EF793F" w14:textId="77777777" w:rsidR="00D83A4A" w:rsidRDefault="00263B31">
      <w:pPr>
        <w:pStyle w:val="Prrafodelista"/>
        <w:widowControl w:val="0"/>
        <w:ind w:left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a) </w:t>
      </w:r>
      <w:proofErr w:type="gramStart"/>
      <w:r>
        <w:rPr>
          <w:rFonts w:ascii="Arial" w:hAnsi="Arial"/>
          <w:sz w:val="22"/>
          <w:szCs w:val="22"/>
        </w:rPr>
        <w:t>P(</w:t>
      </w:r>
      <w:proofErr w:type="gramEnd"/>
      <w:r>
        <w:rPr>
          <w:rFonts w:ascii="Arial" w:hAnsi="Arial"/>
          <w:sz w:val="22"/>
          <w:szCs w:val="22"/>
        </w:rPr>
        <w:t>-2,6) y Q(-6,-10), b) P(-2,-3) y Q(-6,-13),  c) P(4,6) y Q(-2,-8),  d) P(-5,6) y Q(-3,-12)</w:t>
      </w:r>
    </w:p>
    <w:p w14:paraId="220B5828" w14:textId="77777777" w:rsidR="00D83A4A" w:rsidRDefault="00D83A4A">
      <w:pPr>
        <w:pStyle w:val="Prrafodelista"/>
        <w:widowControl w:val="0"/>
        <w:ind w:left="0"/>
        <w:jc w:val="both"/>
        <w:rPr>
          <w:rFonts w:hint="eastAsia"/>
          <w:sz w:val="18"/>
          <w:szCs w:val="18"/>
        </w:rPr>
      </w:pPr>
    </w:p>
    <w:p w14:paraId="2841AA29" w14:textId="77777777" w:rsidR="00D83A4A" w:rsidRDefault="00D83A4A">
      <w:pPr>
        <w:pStyle w:val="Prrafodelista"/>
        <w:widowControl w:val="0"/>
        <w:ind w:left="0"/>
        <w:jc w:val="both"/>
        <w:rPr>
          <w:rFonts w:hint="eastAsia"/>
          <w:sz w:val="18"/>
          <w:szCs w:val="18"/>
        </w:rPr>
      </w:pPr>
    </w:p>
    <w:p w14:paraId="7A29A023" w14:textId="77777777" w:rsidR="00D83A4A" w:rsidRDefault="00D83A4A">
      <w:pPr>
        <w:pStyle w:val="Standard"/>
        <w:widowControl w:val="0"/>
        <w:rPr>
          <w:rFonts w:hint="eastAsia"/>
          <w:sz w:val="32"/>
          <w:szCs w:val="32"/>
        </w:rPr>
      </w:pPr>
    </w:p>
    <w:p w14:paraId="29F1563A" w14:textId="77777777" w:rsidR="00D83A4A" w:rsidRDefault="00263B31">
      <w:pPr>
        <w:pStyle w:val="Standard"/>
        <w:widowControl w:val="0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UNIDAD IV</w:t>
      </w:r>
    </w:p>
    <w:p w14:paraId="2A85BE1F" w14:textId="77777777" w:rsidR="00D83A4A" w:rsidRDefault="00D83A4A">
      <w:pPr>
        <w:pStyle w:val="Standard"/>
        <w:widowControl w:val="0"/>
        <w:rPr>
          <w:rFonts w:hint="eastAsia"/>
          <w:sz w:val="32"/>
          <w:szCs w:val="32"/>
        </w:rPr>
      </w:pPr>
    </w:p>
    <w:p w14:paraId="67DB76F0" w14:textId="77777777" w:rsidR="00D83A4A" w:rsidRDefault="00263B31">
      <w:pPr>
        <w:pStyle w:val="Standard"/>
        <w:widowControl w:val="0"/>
        <w:jc w:val="both"/>
        <w:rPr>
          <w:rFonts w:hint="eastAsia"/>
          <w:sz w:val="32"/>
          <w:szCs w:val="32"/>
        </w:rPr>
      </w:pPr>
      <w:r>
        <w:rPr>
          <w:sz w:val="32"/>
          <w:szCs w:val="32"/>
        </w:rPr>
        <w:t>EJERCICIOS PROPUESTOS</w:t>
      </w:r>
    </w:p>
    <w:p w14:paraId="696EC08F" w14:textId="77777777" w:rsidR="00D83A4A" w:rsidRDefault="00D83A4A">
      <w:pPr>
        <w:pStyle w:val="Standard"/>
        <w:widowControl w:val="0"/>
        <w:jc w:val="both"/>
        <w:rPr>
          <w:rFonts w:hint="eastAsia"/>
          <w:sz w:val="32"/>
          <w:szCs w:val="32"/>
        </w:rPr>
      </w:pPr>
    </w:p>
    <w:p w14:paraId="58DE12F4" w14:textId="77777777" w:rsidR="00D83A4A" w:rsidRDefault="00263B31">
      <w:pPr>
        <w:pStyle w:val="Standard"/>
        <w:widowControl w:val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1. Resuelva los siguientes sistemas de ecuaciones por el método de eliminación</w:t>
      </w:r>
    </w:p>
    <w:p w14:paraId="5A89EEC9" w14:textId="77777777" w:rsidR="00D83A4A" w:rsidRDefault="00D83A4A">
      <w:pPr>
        <w:pStyle w:val="Standard"/>
        <w:widowControl w:val="0"/>
        <w:jc w:val="both"/>
        <w:rPr>
          <w:rFonts w:hint="eastAsia"/>
          <w:sz w:val="32"/>
          <w:szCs w:val="32"/>
        </w:rPr>
      </w:pPr>
    </w:p>
    <w:p w14:paraId="789A6E2E" w14:textId="77777777" w:rsidR="00D83A4A" w:rsidRDefault="00263B31">
      <w:pPr>
        <w:pStyle w:val="Standard"/>
        <w:widowControl w:val="0"/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=-3,-2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=0</m:t>
          </m:r>
        </m:oMath>
      </m:oMathPara>
    </w:p>
    <w:p w14:paraId="5781E0C2" w14:textId="77777777" w:rsidR="00D83A4A" w:rsidRDefault="00263B31">
      <w:pPr>
        <w:pStyle w:val="Standard"/>
        <w:widowControl w:val="0"/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=1,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=11</m:t>
          </m:r>
        </m:oMath>
      </m:oMathPara>
    </w:p>
    <w:p w14:paraId="2C984AAB" w14:textId="77777777" w:rsidR="00D83A4A" w:rsidRDefault="00D83A4A">
      <w:pPr>
        <w:pStyle w:val="Standard"/>
        <w:widowControl w:val="0"/>
        <w:jc w:val="both"/>
        <w:rPr>
          <w:rFonts w:ascii="Arial" w:hAnsi="Arial"/>
          <w:sz w:val="22"/>
          <w:szCs w:val="22"/>
        </w:rPr>
      </w:pPr>
    </w:p>
    <w:p w14:paraId="697553F1" w14:textId="77777777" w:rsidR="00D83A4A" w:rsidRDefault="00263B31">
      <w:pPr>
        <w:pStyle w:val="Standard"/>
        <w:widowControl w:val="0"/>
        <w:jc w:val="both"/>
        <w:rPr>
          <w:rFonts w:hint="eastAsia"/>
        </w:rPr>
      </w:pPr>
      <w:r>
        <w:rPr>
          <w:rFonts w:ascii="Arial" w:hAnsi="Arial"/>
          <w:sz w:val="22"/>
          <w:szCs w:val="22"/>
        </w:rPr>
        <w:t>2.</w:t>
      </w:r>
      <w:r>
        <w:rPr>
          <w:sz w:val="32"/>
          <w:szCs w:val="32"/>
        </w:rPr>
        <w:t xml:space="preserve">  </w:t>
      </w:r>
      <w:r>
        <w:rPr>
          <w:rFonts w:ascii="Arial" w:hAnsi="Arial"/>
          <w:sz w:val="22"/>
          <w:szCs w:val="22"/>
        </w:rPr>
        <w:t>Resuelva los siguientes sistemas de ecuaciones por el método de sustitución</w:t>
      </w:r>
    </w:p>
    <w:p w14:paraId="55222BE0" w14:textId="77777777" w:rsidR="00D83A4A" w:rsidRDefault="00D83A4A">
      <w:pPr>
        <w:pStyle w:val="Standard"/>
        <w:widowControl w:val="0"/>
        <w:jc w:val="both"/>
        <w:rPr>
          <w:rFonts w:hint="eastAsia"/>
          <w:sz w:val="32"/>
          <w:szCs w:val="32"/>
        </w:rPr>
      </w:pPr>
    </w:p>
    <w:p w14:paraId="1AFA1CB9" w14:textId="77777777" w:rsidR="00D83A4A" w:rsidRDefault="00263B31">
      <w:pPr>
        <w:pStyle w:val="Standard"/>
        <w:widowControl w:val="0"/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+4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=7,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=-3</m:t>
          </m:r>
        </m:oMath>
      </m:oMathPara>
    </w:p>
    <w:p w14:paraId="082CB1B6" w14:textId="77777777" w:rsidR="00D83A4A" w:rsidRDefault="00263B31">
      <w:pPr>
        <w:pStyle w:val="Standard"/>
        <w:widowControl w:val="0"/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=1,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=-2</m:t>
          </m:r>
        </m:oMath>
      </m:oMathPara>
    </w:p>
    <w:p w14:paraId="35AA580D" w14:textId="77777777" w:rsidR="00D83A4A" w:rsidRDefault="00D83A4A">
      <w:pPr>
        <w:pStyle w:val="Prrafodelista"/>
        <w:widowControl w:val="0"/>
        <w:ind w:left="0"/>
        <w:jc w:val="both"/>
        <w:rPr>
          <w:rFonts w:hint="eastAsia"/>
          <w:sz w:val="18"/>
          <w:szCs w:val="18"/>
        </w:rPr>
      </w:pPr>
    </w:p>
    <w:p w14:paraId="6300C8C1" w14:textId="77777777" w:rsidR="00D83A4A" w:rsidRDefault="00263B31">
      <w:pPr>
        <w:pStyle w:val="Standard"/>
        <w:widowControl w:val="0"/>
        <w:jc w:val="both"/>
        <w:rPr>
          <w:rFonts w:hint="eastAsia"/>
        </w:rPr>
      </w:pPr>
      <w:r>
        <w:rPr>
          <w:rFonts w:ascii="Arial" w:hAnsi="Arial"/>
          <w:sz w:val="22"/>
          <w:szCs w:val="22"/>
        </w:rPr>
        <w:t>3.</w:t>
      </w:r>
      <w:r>
        <w:rPr>
          <w:sz w:val="32"/>
          <w:szCs w:val="32"/>
        </w:rPr>
        <w:t xml:space="preserve">  </w:t>
      </w:r>
      <w:r>
        <w:rPr>
          <w:rFonts w:ascii="Arial" w:hAnsi="Arial"/>
          <w:sz w:val="22"/>
          <w:szCs w:val="22"/>
        </w:rPr>
        <w:t>Resuelva los siguientes sistemas de ecuaciones por el método d</w:t>
      </w:r>
      <w:r>
        <w:rPr>
          <w:rFonts w:ascii="Arial" w:hAnsi="Arial"/>
          <w:sz w:val="22"/>
          <w:szCs w:val="22"/>
        </w:rPr>
        <w:t>e igualación</w:t>
      </w:r>
    </w:p>
    <w:p w14:paraId="302292BE" w14:textId="77777777" w:rsidR="00D83A4A" w:rsidRDefault="00D83A4A">
      <w:pPr>
        <w:pStyle w:val="Standard"/>
        <w:widowControl w:val="0"/>
        <w:jc w:val="both"/>
        <w:rPr>
          <w:rFonts w:hint="eastAsia"/>
          <w:sz w:val="32"/>
          <w:szCs w:val="32"/>
        </w:rPr>
      </w:pPr>
    </w:p>
    <w:p w14:paraId="39645BD0" w14:textId="77777777" w:rsidR="00D83A4A" w:rsidRDefault="00263B31">
      <w:pPr>
        <w:pStyle w:val="Standard"/>
        <w:widowControl w:val="0"/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2,3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=8</m:t>
          </m:r>
        </m:oMath>
      </m:oMathPara>
    </w:p>
    <w:p w14:paraId="5A231DC4" w14:textId="77777777" w:rsidR="00D83A4A" w:rsidRDefault="00263B31">
      <w:pPr>
        <w:pStyle w:val="Standard"/>
        <w:widowControl w:val="0"/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=4,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=5</m:t>
          </m:r>
        </m:oMath>
      </m:oMathPara>
    </w:p>
    <w:p w14:paraId="1039D4ED" w14:textId="77777777" w:rsidR="00D83A4A" w:rsidRDefault="00D83A4A">
      <w:pPr>
        <w:pStyle w:val="Standard"/>
        <w:widowControl w:val="0"/>
        <w:jc w:val="both"/>
        <w:rPr>
          <w:rFonts w:hint="eastAsia"/>
          <w:sz w:val="32"/>
          <w:szCs w:val="32"/>
        </w:rPr>
      </w:pPr>
    </w:p>
    <w:p w14:paraId="15AA5115" w14:textId="77777777" w:rsidR="00D83A4A" w:rsidRDefault="00263B31">
      <w:pPr>
        <w:pStyle w:val="Standard"/>
        <w:widowControl w:val="0"/>
        <w:jc w:val="both"/>
        <w:rPr>
          <w:rFonts w:hint="eastAsia"/>
        </w:rPr>
      </w:pPr>
      <w:r>
        <w:rPr>
          <w:rFonts w:ascii="Arial" w:hAnsi="Arial"/>
          <w:sz w:val="22"/>
          <w:szCs w:val="22"/>
        </w:rPr>
        <w:t>4.  Resuelva los siguientes sistemas de ecuaciones por el método de determinantes</w:t>
      </w:r>
    </w:p>
    <w:p w14:paraId="41F542F5" w14:textId="77777777" w:rsidR="00D83A4A" w:rsidRDefault="00D83A4A">
      <w:pPr>
        <w:pStyle w:val="Standard"/>
        <w:widowControl w:val="0"/>
        <w:jc w:val="both"/>
        <w:rPr>
          <w:rFonts w:hint="eastAsia"/>
          <w:sz w:val="32"/>
          <w:szCs w:val="32"/>
        </w:rPr>
      </w:pPr>
    </w:p>
    <w:p w14:paraId="791690E9" w14:textId="77777777" w:rsidR="00D83A4A" w:rsidRDefault="00263B31">
      <w:pPr>
        <w:pStyle w:val="Standard"/>
        <w:widowControl w:val="0"/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12,5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=-16</m:t>
          </m:r>
        </m:oMath>
      </m:oMathPara>
    </w:p>
    <w:p w14:paraId="71C227AA" w14:textId="77777777" w:rsidR="00D83A4A" w:rsidRDefault="00263B31">
      <w:pPr>
        <w:pStyle w:val="Standard"/>
        <w:widowControl w:val="0"/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2,3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=8</m:t>
          </m:r>
        </m:oMath>
      </m:oMathPara>
    </w:p>
    <w:p w14:paraId="407889B0" w14:textId="77777777" w:rsidR="00D83A4A" w:rsidRDefault="00D83A4A">
      <w:pPr>
        <w:pStyle w:val="Prrafodelista"/>
        <w:widowControl w:val="0"/>
        <w:ind w:left="0"/>
        <w:jc w:val="both"/>
        <w:rPr>
          <w:rFonts w:hint="eastAsia"/>
          <w:sz w:val="18"/>
          <w:szCs w:val="18"/>
        </w:rPr>
      </w:pPr>
    </w:p>
    <w:p w14:paraId="6B46F230" w14:textId="77777777" w:rsidR="00D83A4A" w:rsidRDefault="00D83A4A">
      <w:pPr>
        <w:pStyle w:val="Prrafodelista"/>
        <w:widowControl w:val="0"/>
        <w:ind w:left="0"/>
        <w:jc w:val="both"/>
        <w:rPr>
          <w:rFonts w:hint="eastAsia"/>
          <w:sz w:val="18"/>
          <w:szCs w:val="18"/>
        </w:rPr>
      </w:pPr>
    </w:p>
    <w:p w14:paraId="1BC5FFB2" w14:textId="77777777" w:rsidR="00D83A4A" w:rsidRDefault="00263B31">
      <w:pPr>
        <w:pStyle w:val="Standard"/>
        <w:widowControl w:val="0"/>
        <w:jc w:val="both"/>
        <w:rPr>
          <w:rFonts w:hint="eastAsia"/>
        </w:rPr>
      </w:pPr>
      <w:r>
        <w:rPr>
          <w:rFonts w:ascii="Arial" w:hAnsi="Arial"/>
          <w:sz w:val="22"/>
          <w:szCs w:val="22"/>
        </w:rPr>
        <w:t>5.  Resuelva las siguientes operaciones con las matrices dadas</w:t>
      </w:r>
    </w:p>
    <w:p w14:paraId="15EF04A4" w14:textId="77777777" w:rsidR="00D83A4A" w:rsidRDefault="00D83A4A">
      <w:pPr>
        <w:pStyle w:val="Standard"/>
        <w:widowControl w:val="0"/>
        <w:jc w:val="both"/>
        <w:rPr>
          <w:rFonts w:hint="eastAsia"/>
          <w:sz w:val="32"/>
          <w:szCs w:val="32"/>
        </w:rPr>
      </w:pPr>
    </w:p>
    <w:p w14:paraId="0D91CB2B" w14:textId="77777777" w:rsidR="00D83A4A" w:rsidRDefault="00263B31">
      <w:pPr>
        <w:pStyle w:val="Standard"/>
        <w:widowControl w:val="0"/>
        <w:jc w:val="both"/>
        <w:rPr>
          <w:rFonts w:hint="eastAsia"/>
        </w:rPr>
      </w:pPr>
      <w:r>
        <w:rPr>
          <w:rFonts w:ascii="Arial" w:hAnsi="Arial"/>
          <w:sz w:val="22"/>
          <w:szCs w:val="22"/>
        </w:rPr>
        <w:t>a) A+B</w:t>
      </w:r>
    </w:p>
    <w:p w14:paraId="2D2BDDF4" w14:textId="77777777" w:rsidR="00D83A4A" w:rsidRDefault="00263B31">
      <w:pPr>
        <w:pStyle w:val="Standard"/>
        <w:widowControl w:val="0"/>
        <w:jc w:val="both"/>
        <w:rPr>
          <w:rFonts w:hint="eastAsia"/>
        </w:rPr>
      </w:pPr>
      <w:r>
        <w:rPr>
          <w:rFonts w:ascii="Arial" w:hAnsi="Arial"/>
          <w:sz w:val="22"/>
          <w:szCs w:val="22"/>
        </w:rPr>
        <w:t>b) A-B</w:t>
      </w:r>
    </w:p>
    <w:p w14:paraId="06EEAF5D" w14:textId="77777777" w:rsidR="00D83A4A" w:rsidRDefault="00263B31">
      <w:pPr>
        <w:pStyle w:val="Standard"/>
        <w:widowControl w:val="0"/>
        <w:jc w:val="both"/>
        <w:rPr>
          <w:rFonts w:hint="eastAsia"/>
        </w:rPr>
      </w:pPr>
      <w:r>
        <w:rPr>
          <w:rFonts w:ascii="Arial" w:hAnsi="Arial"/>
          <w:sz w:val="22"/>
          <w:szCs w:val="22"/>
        </w:rPr>
        <w:t>c) B-A</w:t>
      </w:r>
    </w:p>
    <w:p w14:paraId="0DCA2E79" w14:textId="77777777" w:rsidR="00D83A4A" w:rsidRDefault="00263B31">
      <w:pPr>
        <w:pStyle w:val="Standard"/>
        <w:widowControl w:val="0"/>
        <w:jc w:val="both"/>
        <w:rPr>
          <w:rFonts w:hint="eastAsia"/>
        </w:rPr>
      </w:pPr>
      <w:r>
        <w:rPr>
          <w:rFonts w:ascii="Arial" w:hAnsi="Arial"/>
          <w:sz w:val="22"/>
          <w:szCs w:val="22"/>
        </w:rPr>
        <w:t>d) AB</w:t>
      </w:r>
    </w:p>
    <w:p w14:paraId="20658777" w14:textId="77777777" w:rsidR="00D83A4A" w:rsidRDefault="00263B31">
      <w:pPr>
        <w:pStyle w:val="Standard"/>
        <w:widowControl w:val="0"/>
        <w:jc w:val="both"/>
        <w:rPr>
          <w:rFonts w:hint="eastAsia"/>
        </w:rPr>
      </w:pPr>
      <w:r>
        <w:rPr>
          <w:rFonts w:ascii="Arial" w:hAnsi="Arial"/>
          <w:sz w:val="22"/>
          <w:szCs w:val="22"/>
        </w:rPr>
        <w:t>e) BA</w:t>
      </w:r>
    </w:p>
    <w:p w14:paraId="720A99D9" w14:textId="77777777" w:rsidR="00D83A4A" w:rsidRDefault="00D83A4A">
      <w:pPr>
        <w:pStyle w:val="Standard"/>
        <w:widowControl w:val="0"/>
        <w:jc w:val="both"/>
        <w:rPr>
          <w:rFonts w:hint="eastAsia"/>
          <w:sz w:val="18"/>
          <w:szCs w:val="18"/>
        </w:rPr>
      </w:pPr>
    </w:p>
    <w:p w14:paraId="1BBD0DD3" w14:textId="77777777" w:rsidR="00D83A4A" w:rsidRDefault="00D83A4A">
      <w:pPr>
        <w:pStyle w:val="Prrafodelista"/>
        <w:widowControl w:val="0"/>
        <w:ind w:left="0"/>
        <w:jc w:val="both"/>
        <w:rPr>
          <w:rFonts w:hint="eastAsia"/>
          <w:sz w:val="18"/>
          <w:szCs w:val="18"/>
        </w:rPr>
      </w:pPr>
    </w:p>
    <w:p w14:paraId="3EC81206" w14:textId="77777777" w:rsidR="00D83A4A" w:rsidRDefault="00D83A4A">
      <w:pPr>
        <w:pStyle w:val="Prrafodelista"/>
        <w:widowControl w:val="0"/>
        <w:ind w:left="0"/>
        <w:jc w:val="both"/>
        <w:rPr>
          <w:rFonts w:hint="eastAsia"/>
          <w:sz w:val="18"/>
          <w:szCs w:val="18"/>
        </w:rPr>
      </w:pPr>
    </w:p>
    <w:p w14:paraId="1C6836C4" w14:textId="77777777" w:rsidR="00D83A4A" w:rsidRDefault="00D83A4A">
      <w:pPr>
        <w:pStyle w:val="Prrafodelista"/>
        <w:widowControl w:val="0"/>
        <w:ind w:left="0"/>
        <w:jc w:val="both"/>
        <w:rPr>
          <w:rFonts w:hint="eastAsia"/>
          <w:sz w:val="18"/>
          <w:szCs w:val="18"/>
        </w:rPr>
      </w:pPr>
    </w:p>
    <w:p w14:paraId="6509B4B9" w14:textId="77777777" w:rsidR="00D83A4A" w:rsidRDefault="00263B31">
      <w:pPr>
        <w:pStyle w:val="Standard"/>
        <w:widowControl w:val="0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UNIDAD V</w:t>
      </w:r>
    </w:p>
    <w:p w14:paraId="40670DE6" w14:textId="77777777" w:rsidR="00D83A4A" w:rsidRDefault="00D83A4A">
      <w:pPr>
        <w:pStyle w:val="Standard"/>
        <w:widowControl w:val="0"/>
        <w:rPr>
          <w:rFonts w:hint="eastAsia"/>
          <w:sz w:val="32"/>
          <w:szCs w:val="32"/>
        </w:rPr>
      </w:pPr>
    </w:p>
    <w:p w14:paraId="4C8D1196" w14:textId="77777777" w:rsidR="00D83A4A" w:rsidRDefault="00263B31">
      <w:pPr>
        <w:pStyle w:val="Standard"/>
        <w:widowControl w:val="0"/>
        <w:jc w:val="both"/>
        <w:rPr>
          <w:rFonts w:hint="eastAsia"/>
          <w:sz w:val="32"/>
          <w:szCs w:val="32"/>
        </w:rPr>
      </w:pPr>
      <w:r>
        <w:rPr>
          <w:sz w:val="32"/>
          <w:szCs w:val="32"/>
        </w:rPr>
        <w:t>EJERCICIOS PROPUESTOS</w:t>
      </w:r>
    </w:p>
    <w:p w14:paraId="5AE889F2" w14:textId="77777777" w:rsidR="00D83A4A" w:rsidRDefault="00D83A4A">
      <w:pPr>
        <w:pStyle w:val="Prrafodelista"/>
        <w:widowControl w:val="0"/>
        <w:ind w:left="0"/>
        <w:jc w:val="both"/>
        <w:rPr>
          <w:rFonts w:hint="eastAsia"/>
          <w:sz w:val="18"/>
          <w:szCs w:val="18"/>
        </w:rPr>
      </w:pPr>
    </w:p>
    <w:p w14:paraId="2600FCAE" w14:textId="77777777" w:rsidR="00D83A4A" w:rsidRDefault="00D83A4A">
      <w:pPr>
        <w:pStyle w:val="Prrafodelista"/>
        <w:widowControl w:val="0"/>
        <w:ind w:left="0"/>
        <w:jc w:val="both"/>
        <w:rPr>
          <w:rFonts w:hint="eastAsia"/>
          <w:sz w:val="18"/>
          <w:szCs w:val="18"/>
        </w:rPr>
      </w:pPr>
    </w:p>
    <w:p w14:paraId="0EEA6B0B" w14:textId="77777777" w:rsidR="00D83A4A" w:rsidRDefault="00D83A4A">
      <w:pPr>
        <w:pStyle w:val="Prrafodelista"/>
        <w:widowControl w:val="0"/>
        <w:ind w:left="0"/>
        <w:jc w:val="both"/>
        <w:rPr>
          <w:rFonts w:hint="eastAsia"/>
          <w:sz w:val="18"/>
          <w:szCs w:val="18"/>
        </w:rPr>
      </w:pPr>
    </w:p>
    <w:p w14:paraId="52193194" w14:textId="77777777" w:rsidR="00D83A4A" w:rsidRDefault="00263B31">
      <w:pPr>
        <w:pStyle w:val="Prrafodelista"/>
        <w:widowControl w:val="0"/>
        <w:ind w:left="0"/>
        <w:jc w:val="both"/>
        <w:rPr>
          <w:rFonts w:hint="eastAsia"/>
        </w:rPr>
      </w:pPr>
      <w:r>
        <w:rPr>
          <w:rFonts w:ascii="Arial" w:hAnsi="Arial"/>
          <w:sz w:val="22"/>
          <w:szCs w:val="22"/>
        </w:rPr>
        <w:t xml:space="preserve">1. El </w:t>
      </w:r>
      <w:r>
        <w:rPr>
          <w:rFonts w:ascii="Arial" w:hAnsi="Arial"/>
          <w:sz w:val="22"/>
          <w:szCs w:val="22"/>
        </w:rPr>
        <w:t>quinto término de una progresión aritmética vale -7, y la diferencia es -3. Calcula el primer término y la suma de los 12 primeros términos.</w:t>
      </w:r>
    </w:p>
    <w:p w14:paraId="2B8FD787" w14:textId="77777777" w:rsidR="00D83A4A" w:rsidRDefault="00D83A4A">
      <w:pPr>
        <w:pStyle w:val="Prrafodelista"/>
        <w:widowControl w:val="0"/>
        <w:ind w:left="0"/>
        <w:jc w:val="both"/>
        <w:rPr>
          <w:rFonts w:hint="eastAsia"/>
          <w:sz w:val="18"/>
          <w:szCs w:val="18"/>
        </w:rPr>
      </w:pPr>
    </w:p>
    <w:p w14:paraId="484C2AF0" w14:textId="77777777" w:rsidR="00D83A4A" w:rsidRDefault="00D83A4A">
      <w:pPr>
        <w:pStyle w:val="Prrafodelista"/>
        <w:widowControl w:val="0"/>
        <w:ind w:left="0"/>
        <w:jc w:val="both"/>
        <w:rPr>
          <w:rFonts w:hint="eastAsia"/>
          <w:sz w:val="18"/>
          <w:szCs w:val="18"/>
        </w:rPr>
      </w:pPr>
    </w:p>
    <w:p w14:paraId="2D180B4F" w14:textId="77777777" w:rsidR="00D83A4A" w:rsidRDefault="00263B31">
      <w:pPr>
        <w:pStyle w:val="Prrafodelista"/>
        <w:widowControl w:val="0"/>
        <w:ind w:left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2. En una progresión aritmética, el sexto término vale 10,5; y la diferencia es 1,5. Calcula el primer </w:t>
      </w:r>
      <w:r>
        <w:rPr>
          <w:rFonts w:ascii="Arial" w:hAnsi="Arial"/>
          <w:sz w:val="22"/>
          <w:szCs w:val="22"/>
        </w:rPr>
        <w:t>término y la suma de los 9 primeros términos.</w:t>
      </w:r>
    </w:p>
    <w:p w14:paraId="0E76B28A" w14:textId="77777777" w:rsidR="00D83A4A" w:rsidRDefault="00D83A4A">
      <w:pPr>
        <w:pStyle w:val="Prrafodelista"/>
        <w:widowControl w:val="0"/>
        <w:ind w:left="0"/>
        <w:jc w:val="both"/>
        <w:rPr>
          <w:rFonts w:hint="eastAsia"/>
          <w:sz w:val="18"/>
          <w:szCs w:val="18"/>
        </w:rPr>
      </w:pPr>
    </w:p>
    <w:p w14:paraId="7AAC0DA1" w14:textId="77777777" w:rsidR="00D83A4A" w:rsidRDefault="00D83A4A">
      <w:pPr>
        <w:pStyle w:val="Prrafodelista"/>
        <w:widowControl w:val="0"/>
        <w:ind w:left="0"/>
        <w:jc w:val="both"/>
        <w:rPr>
          <w:rFonts w:hint="eastAsia"/>
          <w:sz w:val="18"/>
          <w:szCs w:val="18"/>
        </w:rPr>
      </w:pPr>
    </w:p>
    <w:p w14:paraId="3593CDDA" w14:textId="77777777" w:rsidR="00D83A4A" w:rsidRDefault="00263B31">
      <w:pPr>
        <w:pStyle w:val="Prrafodelista"/>
        <w:widowControl w:val="0"/>
        <w:ind w:left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3. En una urbanización realizaron la instalación del gas natural en el año 1999. Consideramos que en ese momento se hizo la primera revisión. Sabiendo que las revisiones sucesivas se realizan cada 3 años, res</w:t>
      </w:r>
      <w:r>
        <w:rPr>
          <w:rFonts w:ascii="Arial" w:hAnsi="Arial"/>
          <w:sz w:val="22"/>
          <w:szCs w:val="22"/>
        </w:rPr>
        <w:t>ponde: a) ¿En qué año se realizará la décima revisión? b) ¿Cuál es el número de revisión que se realizará en el año 2035?</w:t>
      </w:r>
    </w:p>
    <w:p w14:paraId="024D017C" w14:textId="77777777" w:rsidR="00D83A4A" w:rsidRDefault="00D83A4A">
      <w:pPr>
        <w:pStyle w:val="Prrafodelista"/>
        <w:widowControl w:val="0"/>
        <w:ind w:left="0"/>
        <w:jc w:val="both"/>
        <w:rPr>
          <w:rFonts w:ascii="Arial" w:hAnsi="Arial"/>
          <w:sz w:val="22"/>
          <w:szCs w:val="22"/>
        </w:rPr>
      </w:pPr>
    </w:p>
    <w:p w14:paraId="5F3EAAFE" w14:textId="77777777" w:rsidR="00D83A4A" w:rsidRDefault="00263B31">
      <w:pPr>
        <w:pStyle w:val="Prrafodelista"/>
        <w:widowControl w:val="0"/>
        <w:ind w:left="0"/>
        <w:jc w:val="both"/>
        <w:rPr>
          <w:rFonts w:hint="eastAsia"/>
        </w:rPr>
      </w:pPr>
      <w:r>
        <w:rPr>
          <w:rFonts w:ascii="Arial" w:hAnsi="Arial"/>
          <w:sz w:val="22"/>
          <w:szCs w:val="22"/>
        </w:rPr>
        <w:t>4. Halla la suma de los seis primeros términos de una progresión geométrica de razón positiva en la que a</w:t>
      </w:r>
      <w:r>
        <w:rPr>
          <w:rFonts w:ascii="Arial" w:hAnsi="Arial"/>
          <w:sz w:val="22"/>
          <w:szCs w:val="22"/>
          <w:vertAlign w:val="subscript"/>
        </w:rPr>
        <w:t xml:space="preserve">2 </w:t>
      </w:r>
      <w:r>
        <w:rPr>
          <w:rFonts w:ascii="Arial" w:hAnsi="Arial"/>
          <w:sz w:val="22"/>
          <w:szCs w:val="22"/>
        </w:rPr>
        <w:t>= 10 y a</w:t>
      </w:r>
      <w:r>
        <w:rPr>
          <w:rFonts w:ascii="Arial" w:hAnsi="Arial"/>
          <w:sz w:val="22"/>
          <w:szCs w:val="22"/>
          <w:vertAlign w:val="subscript"/>
        </w:rPr>
        <w:t>4</w:t>
      </w:r>
      <w:r>
        <w:rPr>
          <w:rFonts w:ascii="Arial" w:hAnsi="Arial"/>
          <w:sz w:val="22"/>
          <w:szCs w:val="22"/>
        </w:rPr>
        <w:t xml:space="preserve"> =250.</w:t>
      </w:r>
    </w:p>
    <w:p w14:paraId="0232ADEB" w14:textId="77777777" w:rsidR="00D83A4A" w:rsidRDefault="00D83A4A">
      <w:pPr>
        <w:pStyle w:val="Prrafodelista"/>
        <w:widowControl w:val="0"/>
        <w:ind w:left="0"/>
        <w:jc w:val="both"/>
        <w:rPr>
          <w:rFonts w:ascii="Arial" w:hAnsi="Arial"/>
          <w:sz w:val="22"/>
          <w:szCs w:val="22"/>
        </w:rPr>
      </w:pPr>
    </w:p>
    <w:p w14:paraId="6D46BA1B" w14:textId="77777777" w:rsidR="00D83A4A" w:rsidRDefault="00263B31">
      <w:pPr>
        <w:pStyle w:val="Prrafodelista"/>
        <w:widowControl w:val="0"/>
        <w:ind w:left="0"/>
        <w:jc w:val="both"/>
        <w:rPr>
          <w:rFonts w:hint="eastAsia"/>
        </w:rPr>
      </w:pPr>
      <w:r>
        <w:rPr>
          <w:rFonts w:ascii="Arial" w:hAnsi="Arial"/>
          <w:sz w:val="22"/>
          <w:szCs w:val="22"/>
        </w:rPr>
        <w:t xml:space="preserve">5.  La </w:t>
      </w:r>
      <w:r>
        <w:rPr>
          <w:rFonts w:ascii="Arial" w:hAnsi="Arial"/>
          <w:sz w:val="22"/>
          <w:szCs w:val="22"/>
        </w:rPr>
        <w:t>razón de una progresión geométrica es 3, y el tercer término vale 45. Halla la suma de los ocho primeros términos.</w:t>
      </w:r>
    </w:p>
    <w:p w14:paraId="4D5E7E51" w14:textId="77777777" w:rsidR="00D83A4A" w:rsidRDefault="00D83A4A">
      <w:pPr>
        <w:pStyle w:val="Prrafodelista"/>
        <w:widowControl w:val="0"/>
        <w:ind w:left="0"/>
        <w:jc w:val="both"/>
        <w:rPr>
          <w:rFonts w:hint="eastAsia"/>
          <w:sz w:val="22"/>
          <w:szCs w:val="22"/>
        </w:rPr>
      </w:pPr>
    </w:p>
    <w:p w14:paraId="3D20D88C" w14:textId="77777777" w:rsidR="00D83A4A" w:rsidRDefault="00263B31">
      <w:pPr>
        <w:pStyle w:val="Prrafodelista"/>
        <w:widowControl w:val="0"/>
        <w:ind w:left="0"/>
        <w:jc w:val="both"/>
        <w:rPr>
          <w:rFonts w:hint="eastAsia"/>
        </w:rPr>
      </w:pPr>
      <w:r>
        <w:rPr>
          <w:rFonts w:ascii="Arial" w:hAnsi="Arial"/>
          <w:sz w:val="22"/>
          <w:szCs w:val="22"/>
        </w:rPr>
        <w:t xml:space="preserve">6. </w:t>
      </w:r>
      <w:r>
        <w:rPr>
          <w:rFonts w:ascii="Arial" w:hAnsi="Arial"/>
        </w:rPr>
        <w:t>La maquinaria de una fábrica pierde cada año el 20% de su valor. En el momento de su compra valía $40 000.00 a) ¿Cuánto valía un año desp</w:t>
      </w:r>
      <w:r>
        <w:rPr>
          <w:rFonts w:ascii="Arial" w:hAnsi="Arial"/>
        </w:rPr>
        <w:t>ués de comprarla? ¿Y dos años después? b) ¿En cuánto se valorará 10 años después de haberla adquirido?</w:t>
      </w:r>
    </w:p>
    <w:p w14:paraId="302034A6" w14:textId="77777777" w:rsidR="00D83A4A" w:rsidRDefault="00D83A4A">
      <w:pPr>
        <w:pStyle w:val="Prrafodelista"/>
        <w:widowControl w:val="0"/>
        <w:ind w:left="0"/>
        <w:jc w:val="both"/>
        <w:rPr>
          <w:rFonts w:hint="eastAsia"/>
        </w:rPr>
      </w:pPr>
    </w:p>
    <w:p w14:paraId="5E908A36" w14:textId="77777777" w:rsidR="00D83A4A" w:rsidRDefault="00263B31">
      <w:pPr>
        <w:pStyle w:val="Prrafodelista"/>
        <w:widowControl w:val="0"/>
        <w:ind w:left="0"/>
        <w:jc w:val="both"/>
        <w:rPr>
          <w:rFonts w:hint="eastAsia"/>
        </w:rPr>
      </w:pPr>
      <w:r>
        <w:rPr>
          <w:rFonts w:ascii="Arial" w:hAnsi="Arial"/>
        </w:rPr>
        <w:t xml:space="preserve">7. a) </w:t>
      </w:r>
      <w:proofErr w:type="gramStart"/>
      <w:r>
        <w:rPr>
          <w:rFonts w:ascii="Arial" w:hAnsi="Arial"/>
        </w:rPr>
        <w:t>¿Cuánto dinero tendremos al cabo de 3 años colocando $3 000.</w:t>
      </w:r>
      <w:proofErr w:type="gramEnd"/>
      <w:r>
        <w:rPr>
          <w:rFonts w:ascii="Arial" w:hAnsi="Arial"/>
        </w:rPr>
        <w:t>00 al 6% de interés anual compuesto?</w:t>
      </w:r>
    </w:p>
    <w:p w14:paraId="6A132583" w14:textId="77777777" w:rsidR="00D83A4A" w:rsidRDefault="00263B31">
      <w:pPr>
        <w:pStyle w:val="Prrafodelista"/>
        <w:widowControl w:val="0"/>
        <w:ind w:left="0"/>
        <w:jc w:val="both"/>
        <w:rPr>
          <w:rFonts w:hint="eastAsia"/>
        </w:rPr>
      </w:pPr>
      <w:r>
        <w:rPr>
          <w:rFonts w:ascii="Arial" w:hAnsi="Arial"/>
        </w:rPr>
        <w:t xml:space="preserve">     b) ¿Y al cabo de 5 años?</w:t>
      </w:r>
    </w:p>
    <w:p w14:paraId="7B930201" w14:textId="77777777" w:rsidR="00D83A4A" w:rsidRDefault="00D83A4A">
      <w:pPr>
        <w:pStyle w:val="Prrafodelista"/>
        <w:widowControl w:val="0"/>
        <w:ind w:left="0"/>
        <w:jc w:val="both"/>
        <w:rPr>
          <w:rFonts w:hint="eastAsia"/>
        </w:rPr>
      </w:pPr>
    </w:p>
    <w:p w14:paraId="51C0E463" w14:textId="77777777" w:rsidR="00D83A4A" w:rsidRDefault="00263B31">
      <w:pPr>
        <w:pStyle w:val="Prrafodelista"/>
        <w:widowControl w:val="0"/>
        <w:ind w:left="0"/>
        <w:jc w:val="both"/>
        <w:rPr>
          <w:rFonts w:hint="eastAsia"/>
        </w:rPr>
      </w:pPr>
      <w:r>
        <w:rPr>
          <w:rFonts w:ascii="Arial" w:hAnsi="Arial"/>
        </w:rPr>
        <w:t xml:space="preserve">8. a) </w:t>
      </w:r>
      <w:proofErr w:type="gramStart"/>
      <w:r>
        <w:rPr>
          <w:rFonts w:ascii="Arial" w:hAnsi="Arial"/>
        </w:rPr>
        <w:t>¿En cuánto s</w:t>
      </w:r>
      <w:r>
        <w:rPr>
          <w:rFonts w:ascii="Arial" w:hAnsi="Arial"/>
        </w:rPr>
        <w:t>e convertirán $2,000.</w:t>
      </w:r>
      <w:proofErr w:type="gramEnd"/>
      <w:r>
        <w:rPr>
          <w:rFonts w:ascii="Arial" w:hAnsi="Arial"/>
        </w:rPr>
        <w:t>00 colocados al 5% de interés anual compuesto durante 4 años?</w:t>
      </w:r>
    </w:p>
    <w:p w14:paraId="700685E6" w14:textId="77777777" w:rsidR="00D83A4A" w:rsidRDefault="00263B31">
      <w:pPr>
        <w:pStyle w:val="Prrafodelista"/>
        <w:widowControl w:val="0"/>
        <w:ind w:left="0"/>
        <w:jc w:val="both"/>
        <w:rPr>
          <w:rFonts w:hint="eastAsia"/>
        </w:rPr>
      </w:pPr>
      <w:r>
        <w:rPr>
          <w:rFonts w:ascii="Arial" w:hAnsi="Arial"/>
        </w:rPr>
        <w:t>b) ¿Y durante 6 años?</w:t>
      </w:r>
    </w:p>
    <w:p w14:paraId="454BC3E3" w14:textId="77777777" w:rsidR="00D83A4A" w:rsidRDefault="00D83A4A">
      <w:pPr>
        <w:pStyle w:val="Prrafodelista"/>
        <w:widowControl w:val="0"/>
        <w:ind w:left="0"/>
        <w:jc w:val="both"/>
        <w:rPr>
          <w:rFonts w:hint="eastAsia"/>
        </w:rPr>
      </w:pPr>
    </w:p>
    <w:p w14:paraId="06A6B4B5" w14:textId="77777777" w:rsidR="00D83A4A" w:rsidRDefault="00D83A4A">
      <w:pPr>
        <w:pStyle w:val="Prrafodelista"/>
        <w:widowControl w:val="0"/>
        <w:ind w:left="0"/>
        <w:jc w:val="both"/>
        <w:rPr>
          <w:rFonts w:hint="eastAsia"/>
        </w:rPr>
      </w:pPr>
    </w:p>
    <w:p w14:paraId="446F440B" w14:textId="77777777" w:rsidR="00D83A4A" w:rsidRDefault="00D83A4A">
      <w:pPr>
        <w:pStyle w:val="Prrafodelista"/>
        <w:widowControl w:val="0"/>
        <w:ind w:left="0"/>
        <w:jc w:val="both"/>
        <w:rPr>
          <w:rFonts w:hint="eastAsia"/>
        </w:rPr>
      </w:pPr>
    </w:p>
    <w:p w14:paraId="7B922DFD" w14:textId="77777777" w:rsidR="00D83A4A" w:rsidRDefault="00D83A4A">
      <w:pPr>
        <w:pStyle w:val="Prrafodelista"/>
        <w:widowControl w:val="0"/>
        <w:ind w:left="0"/>
        <w:jc w:val="both"/>
        <w:rPr>
          <w:rFonts w:hint="eastAsia"/>
          <w:sz w:val="22"/>
          <w:szCs w:val="22"/>
        </w:rPr>
      </w:pPr>
    </w:p>
    <w:p w14:paraId="31FB3481" w14:textId="77777777" w:rsidR="00D83A4A" w:rsidRDefault="00D83A4A">
      <w:pPr>
        <w:pStyle w:val="Prrafodelista"/>
        <w:widowControl w:val="0"/>
        <w:ind w:left="0"/>
        <w:jc w:val="both"/>
        <w:rPr>
          <w:rFonts w:hint="eastAsia"/>
          <w:sz w:val="18"/>
          <w:szCs w:val="18"/>
        </w:rPr>
      </w:pPr>
    </w:p>
    <w:p w14:paraId="0D19FA6E" w14:textId="77777777" w:rsidR="00D83A4A" w:rsidRDefault="00263B31">
      <w:pPr>
        <w:pStyle w:val="Standard"/>
        <w:widowControl w:val="0"/>
        <w:jc w:val="both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UNIDAD VII</w:t>
      </w:r>
    </w:p>
    <w:p w14:paraId="38A8FEF7" w14:textId="77777777" w:rsidR="00D83A4A" w:rsidRDefault="00D83A4A">
      <w:pPr>
        <w:pStyle w:val="Standard"/>
        <w:widowControl w:val="0"/>
        <w:jc w:val="both"/>
        <w:rPr>
          <w:rFonts w:hint="eastAsia"/>
          <w:b/>
          <w:bCs/>
          <w:sz w:val="32"/>
          <w:szCs w:val="32"/>
        </w:rPr>
      </w:pPr>
    </w:p>
    <w:p w14:paraId="464A1BA1" w14:textId="77777777" w:rsidR="00D83A4A" w:rsidRDefault="00263B31">
      <w:pPr>
        <w:pStyle w:val="Standard"/>
        <w:widowControl w:val="0"/>
        <w:jc w:val="both"/>
        <w:rPr>
          <w:rFonts w:hint="eastAsia"/>
          <w:sz w:val="32"/>
          <w:szCs w:val="32"/>
        </w:rPr>
      </w:pPr>
      <w:r>
        <w:rPr>
          <w:sz w:val="32"/>
          <w:szCs w:val="32"/>
        </w:rPr>
        <w:t>EJERCICIOS PROPUESTOS</w:t>
      </w:r>
    </w:p>
    <w:p w14:paraId="2412B76C" w14:textId="77777777" w:rsidR="00D83A4A" w:rsidRDefault="00D83A4A">
      <w:pPr>
        <w:pStyle w:val="Standard"/>
        <w:widowControl w:val="0"/>
        <w:jc w:val="both"/>
        <w:rPr>
          <w:rFonts w:hint="eastAsia"/>
          <w:sz w:val="32"/>
          <w:szCs w:val="32"/>
        </w:rPr>
      </w:pPr>
    </w:p>
    <w:p w14:paraId="7D136C18" w14:textId="77777777" w:rsidR="00D83A4A" w:rsidRDefault="00263B31">
      <w:pPr>
        <w:pStyle w:val="Standard"/>
        <w:widowControl w:val="0"/>
        <w:jc w:val="both"/>
        <w:rPr>
          <w:rFonts w:ascii="Arial" w:hAnsi="Arial"/>
        </w:rPr>
      </w:pPr>
      <w:r>
        <w:rPr>
          <w:rFonts w:ascii="Arial" w:hAnsi="Arial"/>
        </w:rPr>
        <w:t xml:space="preserve">1. Un empresario incrementa el precio de sus productos en un 5 % anual. Actualmente, uno de sus productos vale </w:t>
      </w:r>
      <w:r>
        <w:rPr>
          <w:rFonts w:ascii="Arial" w:hAnsi="Arial"/>
        </w:rPr>
        <w:t>$180.00. Responda a las siguientes cuestiones: a) ¿Cuánto costará el producto dentro de 4 años? b) ¿Cuánto costaba hace 4 años? c) ¿Cuántos años han de pasar para que el precio actual del producto se duplique?</w:t>
      </w:r>
    </w:p>
    <w:p w14:paraId="6D26C7F5" w14:textId="77777777" w:rsidR="00D83A4A" w:rsidRDefault="00D83A4A">
      <w:pPr>
        <w:pStyle w:val="Standard"/>
        <w:widowControl w:val="0"/>
        <w:jc w:val="both"/>
        <w:rPr>
          <w:rFonts w:ascii="Arial" w:hAnsi="Arial"/>
        </w:rPr>
      </w:pPr>
    </w:p>
    <w:p w14:paraId="03D1E9EF" w14:textId="77777777" w:rsidR="00D83A4A" w:rsidRDefault="00263B31">
      <w:pPr>
        <w:pStyle w:val="Standard"/>
        <w:widowControl w:val="0"/>
        <w:jc w:val="both"/>
        <w:rPr>
          <w:rFonts w:ascii="Arial" w:hAnsi="Arial"/>
        </w:rPr>
      </w:pPr>
      <w:r>
        <w:rPr>
          <w:rFonts w:ascii="Arial" w:hAnsi="Arial"/>
        </w:rPr>
        <w:t>2. Calcula el tiempo que debe de estar coloca</w:t>
      </w:r>
      <w:r>
        <w:rPr>
          <w:rFonts w:ascii="Arial" w:hAnsi="Arial"/>
        </w:rPr>
        <w:t>do un capital de $4500.00 en una cuenta corriente al 2 % de interés compuesto anual para que el capital se duplique</w:t>
      </w:r>
    </w:p>
    <w:p w14:paraId="270826E7" w14:textId="77777777" w:rsidR="00D83A4A" w:rsidRDefault="00D83A4A">
      <w:pPr>
        <w:pStyle w:val="Standard"/>
        <w:widowControl w:val="0"/>
        <w:jc w:val="both"/>
        <w:rPr>
          <w:rFonts w:ascii="Arial" w:hAnsi="Arial"/>
        </w:rPr>
      </w:pPr>
    </w:p>
    <w:p w14:paraId="7EC944C8" w14:textId="77777777" w:rsidR="00D83A4A" w:rsidRDefault="00263B31">
      <w:pPr>
        <w:pStyle w:val="Standard"/>
        <w:widowControl w:val="0"/>
        <w:jc w:val="both"/>
        <w:rPr>
          <w:rFonts w:ascii="Arial" w:hAnsi="Arial"/>
        </w:rPr>
      </w:pPr>
      <w:r>
        <w:rPr>
          <w:rFonts w:ascii="Arial" w:hAnsi="Arial"/>
        </w:rPr>
        <w:t>3. Calcula el tiempo necesario para que un capital impuesto a interés compuesto al 3 % anual se duplique. ¿Y para que se triplique?</w:t>
      </w:r>
    </w:p>
    <w:p w14:paraId="0A6096D5" w14:textId="77777777" w:rsidR="00D83A4A" w:rsidRDefault="00D83A4A">
      <w:pPr>
        <w:pStyle w:val="Standard"/>
        <w:widowControl w:val="0"/>
        <w:jc w:val="both"/>
        <w:rPr>
          <w:rFonts w:ascii="Arial" w:hAnsi="Arial"/>
        </w:rPr>
      </w:pPr>
    </w:p>
    <w:p w14:paraId="36872BB1" w14:textId="77777777" w:rsidR="00D83A4A" w:rsidRDefault="00263B31">
      <w:pPr>
        <w:pStyle w:val="Standard"/>
        <w:widowControl w:val="0"/>
        <w:jc w:val="both"/>
        <w:rPr>
          <w:rFonts w:ascii="Arial" w:hAnsi="Arial"/>
        </w:rPr>
      </w:pPr>
      <w:r>
        <w:rPr>
          <w:rFonts w:ascii="Arial" w:hAnsi="Arial"/>
        </w:rPr>
        <w:t xml:space="preserve">4. </w:t>
      </w:r>
      <w:proofErr w:type="gramStart"/>
      <w:r>
        <w:rPr>
          <w:rFonts w:ascii="Arial" w:hAnsi="Arial"/>
        </w:rPr>
        <w:t>¿Du</w:t>
      </w:r>
      <w:r>
        <w:rPr>
          <w:rFonts w:ascii="Arial" w:hAnsi="Arial"/>
        </w:rPr>
        <w:t>rante cuánto tiempo hemos de abonar mensualidades de $6000.</w:t>
      </w:r>
      <w:proofErr w:type="gramEnd"/>
      <w:r>
        <w:rPr>
          <w:rFonts w:ascii="Arial" w:hAnsi="Arial"/>
        </w:rPr>
        <w:t>00 al 4% anual para conseguir capitalizar $65,000.00?</w:t>
      </w:r>
    </w:p>
    <w:p w14:paraId="7AA3F59F" w14:textId="77777777" w:rsidR="00D83A4A" w:rsidRDefault="00D83A4A">
      <w:pPr>
        <w:pStyle w:val="Standard"/>
        <w:widowControl w:val="0"/>
        <w:jc w:val="both"/>
        <w:rPr>
          <w:rFonts w:ascii="Arial" w:hAnsi="Arial"/>
        </w:rPr>
      </w:pPr>
    </w:p>
    <w:p w14:paraId="7F12CA2C" w14:textId="77777777" w:rsidR="00D83A4A" w:rsidRDefault="00263B31">
      <w:pPr>
        <w:pStyle w:val="Standard"/>
        <w:widowControl w:val="0"/>
        <w:jc w:val="both"/>
        <w:rPr>
          <w:rFonts w:ascii="Arial" w:hAnsi="Arial"/>
        </w:rPr>
      </w:pPr>
      <w:r>
        <w:rPr>
          <w:rFonts w:ascii="Arial" w:hAnsi="Arial"/>
        </w:rPr>
        <w:t xml:space="preserve">5. El abuelo de Luis, al nacer éste, decidió ingresar en un banco un capital de $3,600.00 a interés compuesto anual del 3 %. ¿Cuánto </w:t>
      </w:r>
      <w:r>
        <w:rPr>
          <w:rFonts w:ascii="Arial" w:hAnsi="Arial"/>
        </w:rPr>
        <w:t>dinero recibirá al cumplir 25 años? Si la capitalización se hubiera hecho semestral, ¿cuánto dinero hubiera recibido?</w:t>
      </w:r>
    </w:p>
    <w:p w14:paraId="0EE2EC1A" w14:textId="77777777" w:rsidR="00D83A4A" w:rsidRDefault="00D83A4A">
      <w:pPr>
        <w:pStyle w:val="Standard"/>
        <w:widowControl w:val="0"/>
        <w:jc w:val="both"/>
        <w:rPr>
          <w:rFonts w:ascii="Arial" w:hAnsi="Arial"/>
        </w:rPr>
      </w:pPr>
    </w:p>
    <w:p w14:paraId="32886D80" w14:textId="77777777" w:rsidR="00D83A4A" w:rsidRDefault="00263B31">
      <w:pPr>
        <w:pStyle w:val="Standard"/>
        <w:widowControl w:val="0"/>
        <w:jc w:val="both"/>
        <w:rPr>
          <w:rFonts w:ascii="Arial" w:hAnsi="Arial"/>
        </w:rPr>
      </w:pPr>
      <w:r>
        <w:rPr>
          <w:rFonts w:ascii="Arial" w:hAnsi="Arial"/>
        </w:rPr>
        <w:t>6. Una persona entrega al principio de cada mes y durante 4 años una cantidad fija de $1500.</w:t>
      </w:r>
      <w:proofErr w:type="gramStart"/>
      <w:r>
        <w:rPr>
          <w:rFonts w:ascii="Arial" w:hAnsi="Arial"/>
        </w:rPr>
        <w:t>00.La</w:t>
      </w:r>
      <w:proofErr w:type="gramEnd"/>
      <w:r>
        <w:rPr>
          <w:rFonts w:ascii="Arial" w:hAnsi="Arial"/>
        </w:rPr>
        <w:t xml:space="preserve"> capitalización es mensual al 3% anual. </w:t>
      </w:r>
      <w:r>
        <w:rPr>
          <w:rFonts w:ascii="Arial" w:hAnsi="Arial"/>
        </w:rPr>
        <w:t>¿Qué capital tendrá al final de los 4años?</w:t>
      </w:r>
    </w:p>
    <w:p w14:paraId="36DD88FD" w14:textId="77777777" w:rsidR="00D83A4A" w:rsidRDefault="00D83A4A">
      <w:pPr>
        <w:pStyle w:val="Standard"/>
        <w:widowControl w:val="0"/>
        <w:jc w:val="both"/>
        <w:rPr>
          <w:rFonts w:ascii="Arial" w:hAnsi="Arial"/>
        </w:rPr>
      </w:pPr>
    </w:p>
    <w:p w14:paraId="6BDD224E" w14:textId="77777777" w:rsidR="00D83A4A" w:rsidRDefault="00263B31">
      <w:pPr>
        <w:pStyle w:val="Standard"/>
        <w:widowControl w:val="0"/>
        <w:jc w:val="both"/>
        <w:rPr>
          <w:rFonts w:ascii="Arial" w:hAnsi="Arial"/>
        </w:rPr>
      </w:pPr>
      <w:r>
        <w:rPr>
          <w:rFonts w:ascii="Arial" w:hAnsi="Arial"/>
        </w:rPr>
        <w:t>7. Una persona compra un departamento en $1,600,000.00. A la firma del contrato entrega $180,000.00 y el resto lo paga una entidad financiera que le ha concedido el préstamo correspondiente. Esta entidad le cobra</w:t>
      </w:r>
      <w:r>
        <w:rPr>
          <w:rFonts w:ascii="Arial" w:hAnsi="Arial"/>
        </w:rPr>
        <w:t xml:space="preserve"> el 2 % anual y las cuotas de amortización mensuales. ¿A cuánto asciende cada una de estas cuotas si ha de saldar la deuda en 20 años?</w:t>
      </w:r>
    </w:p>
    <w:p w14:paraId="1D7A06B8" w14:textId="77777777" w:rsidR="00D83A4A" w:rsidRDefault="00D83A4A">
      <w:pPr>
        <w:pStyle w:val="Standard"/>
        <w:widowControl w:val="0"/>
        <w:jc w:val="both"/>
        <w:rPr>
          <w:rFonts w:ascii="Arial" w:hAnsi="Arial"/>
        </w:rPr>
      </w:pPr>
    </w:p>
    <w:p w14:paraId="6D608866" w14:textId="77777777" w:rsidR="00D83A4A" w:rsidRDefault="00263B31">
      <w:pPr>
        <w:pStyle w:val="Standard"/>
        <w:widowControl w:val="0"/>
        <w:jc w:val="both"/>
        <w:rPr>
          <w:rFonts w:hint="eastAsia"/>
        </w:rPr>
      </w:pPr>
      <w:r>
        <w:rPr>
          <w:rFonts w:ascii="Arial" w:hAnsi="Arial"/>
        </w:rPr>
        <w:t xml:space="preserve">8. Una empresa maderera compra un camión, el cual se compromete a pagar en 13 anualidades al 3 </w:t>
      </w:r>
      <w:proofErr w:type="gramStart"/>
      <w:r>
        <w:rPr>
          <w:rFonts w:ascii="Arial" w:hAnsi="Arial"/>
        </w:rPr>
        <w:t>%.cada</w:t>
      </w:r>
      <w:proofErr w:type="gramEnd"/>
      <w:r>
        <w:rPr>
          <w:rFonts w:ascii="Arial" w:hAnsi="Arial"/>
        </w:rPr>
        <w:t xml:space="preserve"> anualidad de amort</w:t>
      </w:r>
      <w:r>
        <w:rPr>
          <w:rFonts w:ascii="Arial" w:hAnsi="Arial"/>
        </w:rPr>
        <w:t>ización asciende a $14,200. 00. ¿Cuánto costó el camión?</w:t>
      </w:r>
    </w:p>
    <w:sectPr w:rsidR="00D83A4A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68854" w14:textId="77777777" w:rsidR="00000000" w:rsidRDefault="00263B31">
      <w:pPr>
        <w:rPr>
          <w:rFonts w:hint="eastAsia"/>
        </w:rPr>
      </w:pPr>
      <w:r>
        <w:separator/>
      </w:r>
    </w:p>
  </w:endnote>
  <w:endnote w:type="continuationSeparator" w:id="0">
    <w:p w14:paraId="753DDD18" w14:textId="77777777" w:rsidR="00000000" w:rsidRDefault="00263B3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D9CCE" w14:textId="77777777" w:rsidR="00000000" w:rsidRDefault="00263B3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F6F4748" w14:textId="77777777" w:rsidR="00000000" w:rsidRDefault="00263B3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D2C70"/>
    <w:multiLevelType w:val="multilevel"/>
    <w:tmpl w:val="186C6C6A"/>
    <w:styleLink w:val="WWNum54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Calibri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48343283"/>
    <w:multiLevelType w:val="multilevel"/>
    <w:tmpl w:val="0EE029BE"/>
    <w:styleLink w:val="WWNum1a"/>
    <w:lvl w:ilvl="0">
      <w:start w:val="1"/>
      <w:numFmt w:val="japaneseCounting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49324036"/>
    <w:multiLevelType w:val="multilevel"/>
    <w:tmpl w:val="37FE6AE4"/>
    <w:styleLink w:val="WWNum53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3" w15:restartNumberingAfterBreak="0">
    <w:nsid w:val="558A6469"/>
    <w:multiLevelType w:val="multilevel"/>
    <w:tmpl w:val="B0AE879A"/>
    <w:styleLink w:val="WWNum1"/>
    <w:lvl w:ilvl="0">
      <w:start w:val="1"/>
      <w:numFmt w:val="japaneseCounting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attachedTemplate r:id="rId1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83A4A"/>
    <w:rsid w:val="000634CD"/>
    <w:rsid w:val="00263B31"/>
    <w:rsid w:val="00D8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C022"/>
  <w15:docId w15:val="{1E877612-56EA-45E5-9172-479C7AA8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es-MX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Prrafodelista">
    <w:name w:val="List Paragraph"/>
    <w:basedOn w:val="Standard"/>
    <w:pPr>
      <w:ind w:left="720"/>
      <w:contextualSpacing/>
    </w:pPr>
  </w:style>
  <w:style w:type="paragraph" w:customStyle="1" w:styleId="Default">
    <w:name w:val="Default"/>
    <w:pPr>
      <w:suppressAutoHyphens/>
    </w:pPr>
    <w:rPr>
      <w:rFonts w:ascii="Comic Sans MS" w:eastAsia="Comic Sans MS" w:hAnsi="Comic Sans MS" w:cs="Comic Sans MS"/>
      <w:color w:val="000000"/>
    </w:rPr>
  </w:style>
  <w:style w:type="character" w:customStyle="1" w:styleId="ListLabel41">
    <w:name w:val="ListLabel 41"/>
    <w:rPr>
      <w:rFonts w:eastAsia="Calibri" w:cs="Calibri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Num53">
    <w:name w:val="WWNum53"/>
    <w:basedOn w:val="Sinlista"/>
    <w:pPr>
      <w:numPr>
        <w:numId w:val="1"/>
      </w:numPr>
    </w:pPr>
  </w:style>
  <w:style w:type="numbering" w:customStyle="1" w:styleId="WWNum54">
    <w:name w:val="WWNum54"/>
    <w:basedOn w:val="Sinlista"/>
    <w:pPr>
      <w:numPr>
        <w:numId w:val="2"/>
      </w:numPr>
    </w:pPr>
  </w:style>
  <w:style w:type="numbering" w:customStyle="1" w:styleId="WWNum1">
    <w:name w:val="WWNum1"/>
    <w:basedOn w:val="Sinlista"/>
    <w:pPr>
      <w:numPr>
        <w:numId w:val="3"/>
      </w:numPr>
    </w:pPr>
  </w:style>
  <w:style w:type="numbering" w:customStyle="1" w:styleId="WWNum1a">
    <w:name w:val="WWNum1a"/>
    <w:basedOn w:val="Sinlista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1475</Words>
  <Characters>8116</Characters>
  <Application>Microsoft Office Word</Application>
  <DocSecurity>0</DocSecurity>
  <Lines>67</Lines>
  <Paragraphs>19</Paragraphs>
  <ScaleCrop>false</ScaleCrop>
  <Company/>
  <LinksUpToDate>false</LinksUpToDate>
  <CharactersWithSpaces>9572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lcampos</dc:creator>
  <cp:lastModifiedBy>Proyectos PC3</cp:lastModifiedBy>
  <cp:revision>3</cp:revision>
  <dcterms:created xsi:type="dcterms:W3CDTF">2022-02-18T17:57:00Z</dcterms:created>
  <dcterms:modified xsi:type="dcterms:W3CDTF">2022-02-18T17:57:00Z</dcterms:modified>
</cp:coreProperties>
</file>